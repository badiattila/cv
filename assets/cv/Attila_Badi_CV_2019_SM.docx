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tblpY="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9"/>
        <w:gridCol w:w="7091"/>
      </w:tblGrid>
      <w:tr w:rsidR="004B4147" w:rsidRPr="00621F31" w14:paraId="20F735A0" w14:textId="77777777" w:rsidTr="0017575A">
        <w:trPr>
          <w:trHeight w:val="426"/>
        </w:trPr>
        <w:tc>
          <w:tcPr>
            <w:tcW w:w="3709" w:type="dxa"/>
          </w:tcPr>
          <w:p w14:paraId="0265C975" w14:textId="77777777" w:rsidR="004B4147" w:rsidRPr="00621F31" w:rsidRDefault="00370E70" w:rsidP="00621F31">
            <w:pPr>
              <w:pStyle w:val="Logo"/>
              <w:rPr>
                <w:lang w:val="en-GB"/>
              </w:rPr>
            </w:pPr>
            <w:r w:rsidRPr="00621F31">
              <w:rPr>
                <w:noProof/>
                <w:lang w:val="en-GB"/>
              </w:rPr>
              <w:drawing>
                <wp:inline distT="0" distB="0" distL="0" distR="0" wp14:anchorId="742BFBB6" wp14:editId="2F4405F2">
                  <wp:extent cx="1152000" cy="115200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tilaBadi.png"/>
                          <pic:cNvPicPr/>
                        </pic:nvPicPr>
                        <pic:blipFill>
                          <a:blip r:embed="rId11">
                            <a:extLst>
                              <a:ext uri="{28A0092B-C50C-407E-A947-70E740481C1C}">
                                <a14:useLocalDpi xmlns:a14="http://schemas.microsoft.com/office/drawing/2010/main" val="0"/>
                              </a:ext>
                            </a:extLst>
                          </a:blip>
                          <a:stretch>
                            <a:fillRect/>
                          </a:stretch>
                        </pic:blipFill>
                        <pic:spPr>
                          <a:xfrm flipH="1">
                            <a:off x="0" y="0"/>
                            <a:ext cx="1152000" cy="1152000"/>
                          </a:xfrm>
                          <a:prstGeom prst="rect">
                            <a:avLst/>
                          </a:prstGeom>
                        </pic:spPr>
                      </pic:pic>
                    </a:graphicData>
                  </a:graphic>
                </wp:inline>
              </w:drawing>
            </w:r>
          </w:p>
        </w:tc>
        <w:tc>
          <w:tcPr>
            <w:tcW w:w="7091" w:type="dxa"/>
          </w:tcPr>
          <w:p w14:paraId="15EE4135" w14:textId="77777777" w:rsidR="004B4147" w:rsidRPr="00621F31" w:rsidRDefault="00370E70" w:rsidP="00621F31">
            <w:pPr>
              <w:pStyle w:val="Title"/>
              <w:rPr>
                <w:lang w:val="en-GB"/>
              </w:rPr>
            </w:pPr>
            <w:r w:rsidRPr="00621F31">
              <w:rPr>
                <w:lang w:val="en-GB"/>
              </w:rPr>
              <w:t xml:space="preserve">Attila </w:t>
            </w:r>
            <w:proofErr w:type="spellStart"/>
            <w:r w:rsidRPr="00621F31">
              <w:rPr>
                <w:lang w:val="en-GB"/>
              </w:rPr>
              <w:t>Badi</w:t>
            </w:r>
            <w:proofErr w:type="spellEnd"/>
          </w:p>
          <w:p w14:paraId="70484E78" w14:textId="373D0521" w:rsidR="004B4147" w:rsidRPr="00621F31" w:rsidRDefault="00370E70" w:rsidP="00621F31">
            <w:pPr>
              <w:pStyle w:val="Subtitle"/>
              <w:rPr>
                <w:lang w:val="en-GB"/>
              </w:rPr>
            </w:pPr>
            <w:r w:rsidRPr="00621F31">
              <w:rPr>
                <w:sz w:val="32"/>
                <w:lang w:val="en-GB"/>
              </w:rPr>
              <w:t>Scrum Master</w:t>
            </w:r>
          </w:p>
        </w:tc>
      </w:tr>
      <w:tr w:rsidR="00037AF5" w:rsidRPr="00621F31" w14:paraId="5B32BB07" w14:textId="77777777" w:rsidTr="00814A06">
        <w:trPr>
          <w:gridAfter w:val="1"/>
          <w:wAfter w:w="7091" w:type="dxa"/>
          <w:trHeight w:val="721"/>
        </w:trPr>
        <w:tc>
          <w:tcPr>
            <w:tcW w:w="3709" w:type="dxa"/>
          </w:tcPr>
          <w:p w14:paraId="46D1017C" w14:textId="77777777" w:rsidR="00037AF5" w:rsidRPr="00621F31" w:rsidRDefault="00037AF5" w:rsidP="00621F31">
            <w:pPr>
              <w:rPr>
                <w:lang w:val="en-GB"/>
              </w:rPr>
            </w:pPr>
          </w:p>
        </w:tc>
      </w:tr>
      <w:tr w:rsidR="0017575A" w:rsidRPr="00621F31" w14:paraId="12CFD36C" w14:textId="77777777" w:rsidTr="00814A06">
        <w:trPr>
          <w:trHeight w:val="2406"/>
        </w:trPr>
        <w:tc>
          <w:tcPr>
            <w:tcW w:w="3709" w:type="dxa"/>
          </w:tcPr>
          <w:p w14:paraId="3A56243A" w14:textId="77777777" w:rsidR="0017575A" w:rsidRPr="00621F31" w:rsidRDefault="0017575A" w:rsidP="00D23FDA">
            <w:pPr>
              <w:pStyle w:val="Contact"/>
              <w:rPr>
                <w:lang w:val="en-GB"/>
              </w:rPr>
            </w:pPr>
            <w:r w:rsidRPr="00621F31">
              <w:rPr>
                <w:noProof/>
                <w:lang w:val="en-GB"/>
              </w:rPr>
              <mc:AlternateContent>
                <mc:Choice Requires="wpg">
                  <w:drawing>
                    <wp:inline distT="0" distB="0" distL="0" distR="0" wp14:anchorId="365015D3" wp14:editId="39620BB5">
                      <wp:extent cx="288000" cy="288000"/>
                      <wp:effectExtent l="0" t="0" r="4445" b="4445"/>
                      <wp:docPr id="131" name="Group 131" descr="Icon Phone">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88000" cy="288000"/>
                                <a:chOff x="515891" y="2129521"/>
                                <a:chExt cx="213066" cy="213066"/>
                              </a:xfrm>
                            </wpg:grpSpPr>
                            <wps:wsp>
                              <wps:cNvPr id="132" name="Rectangle 132">
                                <a:extLst>
                                  <a:ext uri="{C183D7F6-B498-43B3-948B-1728B52AA6E4}">
                                    <adec:decorative xmlns:adec="http://schemas.microsoft.com/office/drawing/2017/decorative" val="1"/>
                                  </a:ext>
                                </a:extLst>
                              </wps:cNvPr>
                              <wps:cNvSpPr>
                                <a:spLocks noChangeAspect="1"/>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3" name="Graphic 28" descr="Icon Phone">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577008" y="2190638"/>
                                  <a:ext cx="90832" cy="90832"/>
                                </a:xfrm>
                                <a:prstGeom prst="rect">
                                  <a:avLst/>
                                </a:prstGeom>
                              </pic:spPr>
                            </pic:pic>
                          </wpg:wgp>
                        </a:graphicData>
                      </a:graphic>
                    </wp:inline>
                  </w:drawing>
                </mc:Choice>
                <mc:Fallback>
                  <w:pict>
                    <v:group w14:anchorId="034C75F1" id="Group 131" o:spid="_x0000_s1026" alt="Icon Phone" style="width:22.7pt;height:22.7pt;mso-position-horizontal-relative:char;mso-position-vertical-relative:line" coordorigin="5158,21295" coordsize="2130,21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">
                      <o:lock v:ext="edit" aspectratio="t"/>
                      <v:rect id="Rectangle 132" o:spid="_x0000_s1027" style="position:absolute;left:5158;top:21295;width:2131;height:21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" fillcolor="#1d3251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28" type="#_x0000_t75" alt="Icon Phone" style="position:absolute;left:5770;top:21906;width:908;height:9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">
                        <v:imagedata r:id="rId14" o:title="Icon Phone"/>
                      </v:shape>
                      <w10:anchorlock/>
                    </v:group>
                  </w:pict>
                </mc:Fallback>
              </mc:AlternateContent>
            </w:r>
            <w:r>
              <w:rPr>
                <w:lang w:val="en-GB"/>
              </w:rPr>
              <w:t xml:space="preserve"> </w:t>
            </w:r>
            <w:r w:rsidRPr="00621F31">
              <w:rPr>
                <w:lang w:val="en-GB"/>
              </w:rPr>
              <w:t>+353 894497651</w:t>
            </w:r>
          </w:p>
          <w:p w14:paraId="15B89459" w14:textId="77777777" w:rsidR="0017575A" w:rsidRPr="00621F31" w:rsidRDefault="0017575A" w:rsidP="009621B6">
            <w:pPr>
              <w:pStyle w:val="Contact"/>
              <w:rPr>
                <w:lang w:val="en-GB"/>
              </w:rPr>
            </w:pPr>
            <w:r w:rsidRPr="00621F31">
              <w:rPr>
                <w:noProof/>
                <w:lang w:val="en-GB"/>
              </w:rPr>
              <mc:AlternateContent>
                <mc:Choice Requires="wpg">
                  <w:drawing>
                    <wp:inline distT="0" distB="0" distL="0" distR="0" wp14:anchorId="0167E03F" wp14:editId="09127AED">
                      <wp:extent cx="288000" cy="288000"/>
                      <wp:effectExtent l="0" t="0" r="4445" b="4445"/>
                      <wp:docPr id="137" name="Group 137" descr="Icon Email">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88000" cy="288000"/>
                                <a:chOff x="515891" y="2402983"/>
                                <a:chExt cx="213066" cy="213066"/>
                              </a:xfrm>
                            </wpg:grpSpPr>
                            <wps:wsp>
                              <wps:cNvPr id="138" name="Rectangle 138">
                                <a:extLst>
                                  <a:ext uri="{C183D7F6-B498-43B3-948B-1728B52AA6E4}">
                                    <adec:decorative xmlns:adec="http://schemas.microsoft.com/office/drawing/2017/decorative" val="1"/>
                                  </a:ext>
                                </a:extLst>
                              </wps:cNvPr>
                              <wps:cNvSpPr>
                                <a:spLocks noChangeAspect="1"/>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9" name="Graphic 30" descr="Icon Email">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571761" y="2472564"/>
                                  <a:ext cx="97024" cy="74847"/>
                                </a:xfrm>
                                <a:prstGeom prst="rect">
                                  <a:avLst/>
                                </a:prstGeom>
                              </pic:spPr>
                            </pic:pic>
                          </wpg:wgp>
                        </a:graphicData>
                      </a:graphic>
                    </wp:inline>
                  </w:drawing>
                </mc:Choice>
                <mc:Fallback>
                  <w:pict>
                    <v:group w14:anchorId="39C786B6" id="Group 137" o:spid="_x0000_s1026" alt="Icon Email" style="width:22.7pt;height:22.7pt;mso-position-horizontal-relative:char;mso-position-vertical-relative:line" coordorigin="5158,24029" coordsize="2130,21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">
                      <o:lock v:ext="edit" aspectratio="t"/>
                      <v:rect id="Rectangle 138" o:spid="_x0000_s1027" style="position:absolute;left:5158;top:24029;width:2131;height:21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" fillcolor="#1d3251 [3204]" stroked="f" strokeweight="1pt">
                        <o:lock v:ext="edit" aspectratio="t"/>
                      </v:rect>
                      <v:shape id="Graphic 30" o:spid="_x0000_s1028" type="#_x0000_t75" alt="Icon Email" style="position:absolute;left:5717;top:24725;width:970;height:7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">
                        <v:imagedata r:id="rId17" o:title="Icon Email"/>
                      </v:shape>
                      <w10:anchorlock/>
                    </v:group>
                  </w:pict>
                </mc:Fallback>
              </mc:AlternateContent>
            </w:r>
            <w:r>
              <w:rPr>
                <w:lang w:val="en-GB"/>
              </w:rPr>
              <w:t xml:space="preserve"> </w:t>
            </w:r>
            <w:r w:rsidRPr="00621F31">
              <w:rPr>
                <w:lang w:val="en-GB"/>
              </w:rPr>
              <w:t>attila.badi@gmail.com</w:t>
            </w:r>
          </w:p>
          <w:p w14:paraId="651FD48D" w14:textId="77777777" w:rsidR="0017575A" w:rsidRPr="00621F31" w:rsidRDefault="0017575A" w:rsidP="009621B6">
            <w:pPr>
              <w:pStyle w:val="Contact"/>
              <w:rPr>
                <w:lang w:val="en-GB"/>
              </w:rPr>
            </w:pPr>
            <w:r w:rsidRPr="00621F31">
              <w:rPr>
                <w:noProof/>
                <w:lang w:val="en-GB"/>
              </w:rPr>
              <mc:AlternateContent>
                <mc:Choice Requires="wpg">
                  <w:drawing>
                    <wp:inline distT="0" distB="0" distL="0" distR="0" wp14:anchorId="250285C1" wp14:editId="6CD2102B">
                      <wp:extent cx="288000" cy="288000"/>
                      <wp:effectExtent l="0" t="0" r="4445" b="4445"/>
                      <wp:docPr id="140" name="Group 140" descr="Icon Location">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88000" cy="288000"/>
                                <a:chOff x="515891" y="2676445"/>
                                <a:chExt cx="213066" cy="213066"/>
                              </a:xfrm>
                            </wpg:grpSpPr>
                            <wps:wsp>
                              <wps:cNvPr id="141" name="Rectangle 141">
                                <a:extLst>
                                  <a:ext uri="{C183D7F6-B498-43B3-948B-1728B52AA6E4}">
                                    <adec:decorative xmlns:adec="http://schemas.microsoft.com/office/drawing/2017/decorative" val="1"/>
                                  </a:ext>
                                </a:extLst>
                              </wps:cNvPr>
                              <wps:cNvSpPr>
                                <a:spLocks noChangeAspect="1"/>
                              </wps:cNvSpPr>
                              <wps:spPr>
                                <a:xfrm>
                                  <a:off x="515891" y="2676445"/>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Graphic 29" descr="Icon Location">
                                  <a:extLst/>
                                </pic:cNvPr>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583197" y="2724555"/>
                                  <a:ext cx="78455" cy="116847"/>
                                </a:xfrm>
                                <a:prstGeom prst="rect">
                                  <a:avLst/>
                                </a:prstGeom>
                              </pic:spPr>
                            </pic:pic>
                          </wpg:wgp>
                        </a:graphicData>
                      </a:graphic>
                    </wp:inline>
                  </w:drawing>
                </mc:Choice>
                <mc:Fallback>
                  <w:pict>
                    <v:group w14:anchorId="42377D1A" id="Group 140" o:spid="_x0000_s1026" alt="Icon Location" style="width:22.7pt;height:22.7pt;mso-position-horizontal-relative:char;mso-position-vertical-relative:line" coordorigin="5158,26764" coordsize="2130,21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">
                      <o:lock v:ext="edit" aspectratio="t"/>
                      <v:rect id="Rectangle 141" o:spid="_x0000_s1027" style="position:absolute;left:5158;top:26764;width:2131;height:21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" fillcolor="#1d3251 [3204]" stroked="f" strokeweight="1pt">
                        <o:lock v:ext="edit" aspectratio="t"/>
                      </v:rect>
                      <v:shape id="Graphic 29" o:spid="_x0000_s1028" type="#_x0000_t75" alt="Icon Location" style="position:absolute;left:5831;top:27245;width:785;height:11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">
                        <v:imagedata r:id="rId20" o:title="Icon Location"/>
                      </v:shape>
                      <w10:anchorlock/>
                    </v:group>
                  </w:pict>
                </mc:Fallback>
              </mc:AlternateContent>
            </w:r>
            <w:r>
              <w:rPr>
                <w:lang w:val="en-GB"/>
              </w:rPr>
              <w:t xml:space="preserve"> </w:t>
            </w:r>
            <w:r w:rsidRPr="00621F31">
              <w:rPr>
                <w:lang w:val="en-GB"/>
              </w:rPr>
              <w:t>Dublin, Ireland</w:t>
            </w:r>
          </w:p>
          <w:p w14:paraId="6BAADED8" w14:textId="00D1A074" w:rsidR="0017575A" w:rsidRPr="00621F31" w:rsidRDefault="0017575A" w:rsidP="0017575A">
            <w:pPr>
              <w:pStyle w:val="Contact"/>
              <w:rPr>
                <w:lang w:val="en-GB"/>
              </w:rPr>
            </w:pPr>
            <w:r w:rsidRPr="00621F31">
              <w:rPr>
                <w:noProof/>
                <w:lang w:val="en-GB"/>
              </w:rPr>
              <mc:AlternateContent>
                <mc:Choice Requires="wpg">
                  <w:drawing>
                    <wp:inline distT="0" distB="0" distL="0" distR="0" wp14:anchorId="51C33C04" wp14:editId="49E24762">
                      <wp:extent cx="288000" cy="288000"/>
                      <wp:effectExtent l="0" t="0" r="4445" b="4445"/>
                      <wp:docPr id="143" name="Group 143" descr="Icon LinkedIn">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88000" cy="288000"/>
                                <a:chOff x="515891" y="2949907"/>
                                <a:chExt cx="213066" cy="213066"/>
                              </a:xfrm>
                            </wpg:grpSpPr>
                            <wps:wsp>
                              <wps:cNvPr id="144" name="Rectangle 144">
                                <a:extLst>
                                  <a:ext uri="{C183D7F6-B498-43B3-948B-1728B52AA6E4}">
                                    <adec:decorative xmlns:adec="http://schemas.microsoft.com/office/drawing/2017/decorative" val="1"/>
                                  </a:ext>
                                </a:extLst>
                              </wps:cNvPr>
                              <wps:cNvSpPr>
                                <a:spLocks noChangeAspect="1"/>
                              </wps:cNvSpPr>
                              <wps:spPr>
                                <a:xfrm>
                                  <a:off x="515891" y="2949907"/>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Graphic 34" descr="Call center">
                                  <a:extLst/>
                                </pic:cNvPr>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554464" y="2988480"/>
                                  <a:ext cx="135920" cy="135920"/>
                                </a:xfrm>
                                <a:prstGeom prst="rect">
                                  <a:avLst/>
                                </a:prstGeom>
                              </pic:spPr>
                            </pic:pic>
                          </wpg:wgp>
                        </a:graphicData>
                      </a:graphic>
                    </wp:inline>
                  </w:drawing>
                </mc:Choice>
                <mc:Fallback>
                  <w:pict>
                    <v:group w14:anchorId="176C1C7E" id="Group 143" o:spid="_x0000_s1026" alt="Icon LinkedIn" style="width:22.7pt;height:22.7pt;mso-position-horizontal-relative:char;mso-position-vertical-relative:line" coordorigin="5158,29499" coordsize="2130,21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">
                      <o:lock v:ext="edit" aspectratio="t"/>
                      <v:rect id="Rectangle 144" o:spid="_x0000_s1027" style="position:absolute;left:5158;top:29499;width:2131;height:21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" fillcolor="#1d3251 [3204]" stroked="f" strokeweight="1pt">
                        <o:lock v:ext="edit" aspectratio="t"/>
                      </v:rect>
                      <v:shape id="Graphic 34" o:spid="_x0000_s1028" type="#_x0000_t75" alt="Call center" style="position:absolute;left:5544;top:29884;width:1359;height:1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">
                        <v:imagedata r:id="rId23" o:title="Call center"/>
                      </v:shape>
                      <w10:anchorlock/>
                    </v:group>
                  </w:pict>
                </mc:Fallback>
              </mc:AlternateContent>
            </w:r>
            <w:r>
              <w:rPr>
                <w:lang w:val="en-GB"/>
              </w:rPr>
              <w:t xml:space="preserve"> </w:t>
            </w:r>
            <w:r w:rsidRPr="0017575A">
              <w:rPr>
                <w:lang w:val="en-GB"/>
              </w:rPr>
              <w:t>linkedin.com/in/</w:t>
            </w:r>
            <w:proofErr w:type="spellStart"/>
            <w:r w:rsidRPr="0017575A">
              <w:rPr>
                <w:lang w:val="en-GB"/>
              </w:rPr>
              <w:t>badiattila</w:t>
            </w:r>
            <w:proofErr w:type="spellEnd"/>
          </w:p>
          <w:p w14:paraId="4AFEC8DA" w14:textId="77777777" w:rsidR="0017575A" w:rsidRPr="0017575A" w:rsidRDefault="0017575A" w:rsidP="0017575A">
            <w:pPr>
              <w:rPr>
                <w:lang w:val="en-GB"/>
              </w:rPr>
            </w:pPr>
          </w:p>
          <w:p w14:paraId="112A043C" w14:textId="6753CBEF" w:rsidR="0017575A" w:rsidRPr="00814A06" w:rsidRDefault="0017575A" w:rsidP="009621B6">
            <w:pPr>
              <w:pStyle w:val="Heading1"/>
              <w:outlineLvl w:val="0"/>
              <w:rPr>
                <w:b/>
                <w:sz w:val="20"/>
                <w:lang w:val="en-GB"/>
              </w:rPr>
            </w:pPr>
            <w:r w:rsidRPr="00814A06">
              <w:rPr>
                <w:b/>
                <w:sz w:val="20"/>
                <w:lang w:val="en-GB"/>
              </w:rPr>
              <w:t>CertificationS</w:t>
            </w:r>
          </w:p>
          <w:p w14:paraId="13F13190" w14:textId="77777777" w:rsidR="0017575A" w:rsidRPr="00977E47" w:rsidRDefault="0017575A" w:rsidP="00F55621">
            <w:pPr>
              <w:pStyle w:val="NormalWeb"/>
              <w:shd w:val="clear" w:color="auto" w:fill="FFFFFF"/>
            </w:pPr>
            <w:r w:rsidRPr="00977E47">
              <w:rPr>
                <w:rFonts w:ascii="OpenSans" w:hAnsi="OpenSans"/>
                <w:sz w:val="16"/>
                <w:szCs w:val="16"/>
              </w:rPr>
              <w:t xml:space="preserve">Scaled Professional Scrum (SPS) </w:t>
            </w:r>
            <w:r w:rsidRPr="00977E47">
              <w:rPr>
                <w:rFonts w:ascii="OpenSans" w:hAnsi="OpenSans"/>
                <w:sz w:val="16"/>
                <w:szCs w:val="16"/>
              </w:rPr>
              <w:br/>
              <w:t>Scrum.org</w:t>
            </w:r>
            <w:r w:rsidRPr="00977E47">
              <w:rPr>
                <w:rFonts w:ascii="OpenSans" w:hAnsi="OpenSans"/>
                <w:sz w:val="16"/>
                <w:szCs w:val="16"/>
              </w:rPr>
              <w:br/>
              <w:t xml:space="preserve">Issued 2016 </w:t>
            </w:r>
          </w:p>
          <w:p w14:paraId="27072AE5" w14:textId="77777777" w:rsidR="0017575A" w:rsidRPr="00977E47" w:rsidRDefault="0017575A" w:rsidP="00F55621">
            <w:pPr>
              <w:pStyle w:val="NormalWeb"/>
              <w:shd w:val="clear" w:color="auto" w:fill="FFFFFF"/>
              <w:rPr>
                <w:rFonts w:ascii="OpenSans" w:hAnsi="OpenSans"/>
                <w:sz w:val="16"/>
                <w:szCs w:val="16"/>
              </w:rPr>
            </w:pPr>
            <w:r w:rsidRPr="00977E47">
              <w:rPr>
                <w:rFonts w:ascii="OpenSans" w:hAnsi="OpenSans"/>
                <w:sz w:val="16"/>
                <w:szCs w:val="16"/>
              </w:rPr>
              <w:t>Professional Scrum Master I</w:t>
            </w:r>
            <w:r w:rsidRPr="00977E47">
              <w:rPr>
                <w:rFonts w:ascii="OpenSans" w:hAnsi="OpenSans"/>
                <w:sz w:val="16"/>
                <w:szCs w:val="16"/>
              </w:rPr>
              <w:br/>
              <w:t xml:space="preserve">Scrum.org </w:t>
            </w:r>
            <w:r w:rsidRPr="00977E47">
              <w:rPr>
                <w:rFonts w:ascii="OpenSans" w:hAnsi="OpenSans"/>
                <w:sz w:val="16"/>
                <w:szCs w:val="16"/>
              </w:rPr>
              <w:br/>
              <w:t xml:space="preserve">Issued 2014 </w:t>
            </w:r>
          </w:p>
          <w:p w14:paraId="590554E7" w14:textId="77777777" w:rsidR="0017575A" w:rsidRPr="00977E47" w:rsidRDefault="0017575A" w:rsidP="00F55621">
            <w:pPr>
              <w:pStyle w:val="NormalWeb"/>
              <w:shd w:val="clear" w:color="auto" w:fill="FFFFFF"/>
              <w:rPr>
                <w:rFonts w:ascii="OpenSans" w:hAnsi="OpenSans"/>
                <w:sz w:val="16"/>
                <w:szCs w:val="16"/>
              </w:rPr>
            </w:pPr>
            <w:r w:rsidRPr="00977E47">
              <w:rPr>
                <w:rFonts w:ascii="OpenSans" w:hAnsi="OpenSans"/>
                <w:sz w:val="16"/>
                <w:szCs w:val="16"/>
              </w:rPr>
              <w:t>Professional Scrum Product Owner</w:t>
            </w:r>
            <w:r w:rsidRPr="00977E47">
              <w:rPr>
                <w:rFonts w:ascii="OpenSans" w:hAnsi="OpenSans"/>
                <w:sz w:val="16"/>
                <w:szCs w:val="16"/>
              </w:rPr>
              <w:br/>
              <w:t xml:space="preserve">Scrum.org </w:t>
            </w:r>
            <w:r w:rsidRPr="00977E47">
              <w:rPr>
                <w:rFonts w:ascii="OpenSans" w:hAnsi="OpenSans"/>
                <w:sz w:val="16"/>
                <w:szCs w:val="16"/>
              </w:rPr>
              <w:br/>
              <w:t xml:space="preserve">Issued 2014 </w:t>
            </w:r>
          </w:p>
          <w:p w14:paraId="3C970739" w14:textId="77777777" w:rsidR="0017575A" w:rsidRPr="00F55621" w:rsidRDefault="0017575A" w:rsidP="00977E47">
            <w:pPr>
              <w:pStyle w:val="NormalWeb"/>
              <w:shd w:val="clear" w:color="auto" w:fill="FFFFFF"/>
              <w:rPr>
                <w:rFonts w:ascii="OpenSans" w:hAnsi="OpenSans"/>
                <w:sz w:val="16"/>
                <w:szCs w:val="16"/>
              </w:rPr>
            </w:pPr>
            <w:r w:rsidRPr="00977E47">
              <w:rPr>
                <w:rFonts w:ascii="OpenSans" w:hAnsi="OpenSans"/>
                <w:sz w:val="16"/>
                <w:szCs w:val="16"/>
              </w:rPr>
              <w:t xml:space="preserve">Certified Scrum Professional </w:t>
            </w:r>
            <w:r>
              <w:rPr>
                <w:rFonts w:ascii="OpenSans" w:hAnsi="OpenSans"/>
                <w:sz w:val="16"/>
                <w:szCs w:val="16"/>
              </w:rPr>
              <w:br/>
            </w:r>
            <w:r w:rsidRPr="00977E47">
              <w:rPr>
                <w:rFonts w:ascii="OpenSans" w:hAnsi="OpenSans"/>
                <w:sz w:val="16"/>
                <w:szCs w:val="16"/>
              </w:rPr>
              <w:t>Scrum Alliance</w:t>
            </w:r>
            <w:r w:rsidRPr="00977E47">
              <w:rPr>
                <w:rFonts w:ascii="OpenSans" w:hAnsi="OpenSans"/>
                <w:sz w:val="16"/>
                <w:szCs w:val="16"/>
              </w:rPr>
              <w:br/>
              <w:t>Issued 2013</w:t>
            </w:r>
            <w:r w:rsidRPr="00977E47">
              <w:rPr>
                <w:rFonts w:ascii="OpenSans" w:hAnsi="OpenSans"/>
                <w:sz w:val="16"/>
                <w:szCs w:val="16"/>
              </w:rPr>
              <w:br/>
              <w:t xml:space="preserve">Credential ID 259335 </w:t>
            </w:r>
          </w:p>
          <w:p w14:paraId="08FCDF5D" w14:textId="77777777" w:rsidR="0017575A" w:rsidRPr="00977E47" w:rsidRDefault="0017575A" w:rsidP="00977E47">
            <w:pPr>
              <w:pStyle w:val="NormalWeb"/>
              <w:shd w:val="clear" w:color="auto" w:fill="FFFFFF"/>
            </w:pPr>
            <w:r w:rsidRPr="00977E47">
              <w:rPr>
                <w:rFonts w:ascii="OpenSans" w:hAnsi="OpenSans"/>
                <w:sz w:val="16"/>
                <w:szCs w:val="16"/>
              </w:rPr>
              <w:t xml:space="preserve">Certified Scrum Master </w:t>
            </w:r>
            <w:r>
              <w:rPr>
                <w:rFonts w:ascii="OpenSans" w:hAnsi="OpenSans"/>
                <w:sz w:val="16"/>
                <w:szCs w:val="16"/>
              </w:rPr>
              <w:br/>
            </w:r>
            <w:r w:rsidRPr="00977E47">
              <w:rPr>
                <w:rFonts w:ascii="OpenSans" w:hAnsi="OpenSans"/>
                <w:sz w:val="16"/>
                <w:szCs w:val="16"/>
              </w:rPr>
              <w:t>Scrum Alliance</w:t>
            </w:r>
            <w:r w:rsidRPr="00977E47">
              <w:rPr>
                <w:rFonts w:ascii="OpenSans" w:hAnsi="OpenSans"/>
                <w:sz w:val="16"/>
                <w:szCs w:val="16"/>
              </w:rPr>
              <w:br/>
              <w:t>Issued 2013</w:t>
            </w:r>
            <w:r w:rsidRPr="00977E47">
              <w:rPr>
                <w:rFonts w:ascii="OpenSans" w:hAnsi="OpenSans"/>
                <w:sz w:val="16"/>
                <w:szCs w:val="16"/>
              </w:rPr>
              <w:br/>
              <w:t xml:space="preserve">Credential ID 000259335 </w:t>
            </w:r>
          </w:p>
          <w:p w14:paraId="6811BB77" w14:textId="77777777" w:rsidR="0017575A" w:rsidRPr="00977E47" w:rsidRDefault="0017575A" w:rsidP="00977E47">
            <w:pPr>
              <w:pStyle w:val="NormalWeb"/>
              <w:shd w:val="clear" w:color="auto" w:fill="FFFFFF"/>
            </w:pPr>
            <w:r w:rsidRPr="00977E47">
              <w:rPr>
                <w:rFonts w:ascii="OpenSans" w:hAnsi="OpenSans"/>
                <w:sz w:val="16"/>
                <w:szCs w:val="16"/>
              </w:rPr>
              <w:t xml:space="preserve">Certified </w:t>
            </w:r>
            <w:proofErr w:type="spellStart"/>
            <w:r w:rsidRPr="00977E47">
              <w:rPr>
                <w:rFonts w:ascii="OpenSans" w:hAnsi="OpenSans"/>
                <w:sz w:val="16"/>
                <w:szCs w:val="16"/>
              </w:rPr>
              <w:t>SAFe</w:t>
            </w:r>
            <w:proofErr w:type="spellEnd"/>
            <w:r w:rsidRPr="00977E47">
              <w:rPr>
                <w:rFonts w:ascii="OpenSans" w:hAnsi="OpenSans"/>
                <w:sz w:val="16"/>
                <w:szCs w:val="16"/>
              </w:rPr>
              <w:t xml:space="preserve"> Program Consultant (SPC)</w:t>
            </w:r>
            <w:r w:rsidRPr="00977E47">
              <w:rPr>
                <w:rFonts w:ascii="OpenSans" w:hAnsi="OpenSans"/>
                <w:sz w:val="16"/>
                <w:szCs w:val="16"/>
              </w:rPr>
              <w:br/>
              <w:t>Scaled Agile, Inc.</w:t>
            </w:r>
            <w:r w:rsidRPr="00977E47">
              <w:rPr>
                <w:rFonts w:ascii="OpenSans" w:hAnsi="OpenSans"/>
                <w:sz w:val="16"/>
                <w:szCs w:val="16"/>
              </w:rPr>
              <w:br/>
              <w:t xml:space="preserve">Issued 2013 </w:t>
            </w:r>
            <w:r w:rsidRPr="00977E47">
              <w:br/>
            </w:r>
            <w:r w:rsidRPr="00977E47">
              <w:rPr>
                <w:rFonts w:ascii="OpenSans" w:hAnsi="OpenSans"/>
                <w:sz w:val="16"/>
                <w:szCs w:val="16"/>
              </w:rPr>
              <w:t xml:space="preserve">Credential ID 19318515-1295 </w:t>
            </w:r>
          </w:p>
          <w:p w14:paraId="0B51A56A" w14:textId="77777777" w:rsidR="0017575A" w:rsidRPr="00977E47" w:rsidRDefault="0017575A" w:rsidP="00F55621">
            <w:pPr>
              <w:pStyle w:val="NormalWeb"/>
              <w:shd w:val="clear" w:color="auto" w:fill="FFFFFF"/>
            </w:pPr>
            <w:r w:rsidRPr="00977E47">
              <w:rPr>
                <w:rFonts w:ascii="OpenSans" w:hAnsi="OpenSans"/>
                <w:sz w:val="16"/>
                <w:szCs w:val="16"/>
              </w:rPr>
              <w:t>AWS Certified Solutions Architect – Associate</w:t>
            </w:r>
            <w:r w:rsidRPr="00977E47">
              <w:rPr>
                <w:rFonts w:ascii="OpenSans" w:hAnsi="OpenSans"/>
                <w:sz w:val="16"/>
                <w:szCs w:val="16"/>
              </w:rPr>
              <w:br/>
              <w:t>Amazon Web Services</w:t>
            </w:r>
            <w:r w:rsidRPr="00977E47">
              <w:rPr>
                <w:rFonts w:ascii="OpenSans" w:hAnsi="OpenSans"/>
                <w:sz w:val="16"/>
                <w:szCs w:val="16"/>
              </w:rPr>
              <w:br/>
              <w:t>Issued 2016</w:t>
            </w:r>
            <w:r w:rsidRPr="00977E47">
              <w:br/>
            </w:r>
            <w:r w:rsidRPr="00977E47">
              <w:rPr>
                <w:rFonts w:ascii="OpenSans" w:hAnsi="OpenSans"/>
                <w:sz w:val="16"/>
                <w:szCs w:val="16"/>
              </w:rPr>
              <w:t xml:space="preserve">Credential ID AWS-ASA-18304 </w:t>
            </w:r>
          </w:p>
          <w:p w14:paraId="56439D89" w14:textId="77777777" w:rsidR="0017575A" w:rsidRPr="00977E47" w:rsidRDefault="0017575A" w:rsidP="00977E47">
            <w:pPr>
              <w:pStyle w:val="NormalWeb"/>
              <w:shd w:val="clear" w:color="auto" w:fill="FFFFFF"/>
            </w:pPr>
            <w:r w:rsidRPr="00977E47">
              <w:rPr>
                <w:rFonts w:ascii="OpenSans" w:hAnsi="OpenSans"/>
                <w:sz w:val="16"/>
                <w:szCs w:val="16"/>
              </w:rPr>
              <w:t xml:space="preserve">ISTQB CTAL </w:t>
            </w:r>
            <w:r>
              <w:rPr>
                <w:rFonts w:ascii="OpenSans" w:hAnsi="OpenSans"/>
                <w:sz w:val="16"/>
                <w:szCs w:val="16"/>
              </w:rPr>
              <w:t>–</w:t>
            </w:r>
            <w:r w:rsidRPr="00977E47">
              <w:rPr>
                <w:rFonts w:ascii="OpenSans" w:hAnsi="OpenSans"/>
                <w:sz w:val="16"/>
                <w:szCs w:val="16"/>
              </w:rPr>
              <w:t xml:space="preserve"> TA</w:t>
            </w:r>
            <w:r w:rsidRPr="00977E47">
              <w:rPr>
                <w:rFonts w:ascii="OpenSans" w:hAnsi="OpenSans"/>
                <w:sz w:val="16"/>
                <w:szCs w:val="16"/>
              </w:rPr>
              <w:br/>
              <w:t>International Software Testing Qualifications Board</w:t>
            </w:r>
            <w:r w:rsidRPr="00977E47">
              <w:rPr>
                <w:rFonts w:ascii="OpenSans" w:hAnsi="OpenSans"/>
                <w:sz w:val="16"/>
                <w:szCs w:val="16"/>
              </w:rPr>
              <w:br/>
              <w:t xml:space="preserve">Issued </w:t>
            </w:r>
            <w:r>
              <w:rPr>
                <w:rFonts w:ascii="OpenSans" w:hAnsi="OpenSans"/>
                <w:sz w:val="16"/>
                <w:szCs w:val="16"/>
              </w:rPr>
              <w:t xml:space="preserve"> </w:t>
            </w:r>
            <w:r w:rsidRPr="00977E47">
              <w:rPr>
                <w:rFonts w:ascii="OpenSans" w:hAnsi="OpenSans"/>
                <w:sz w:val="16"/>
                <w:szCs w:val="16"/>
              </w:rPr>
              <w:t xml:space="preserve">2011 </w:t>
            </w:r>
          </w:p>
          <w:p w14:paraId="6757CDFF" w14:textId="244AFED7" w:rsidR="0017575A" w:rsidRPr="00814A06" w:rsidRDefault="0017575A" w:rsidP="00814A06">
            <w:pPr>
              <w:pStyle w:val="NormalWeb"/>
              <w:shd w:val="clear" w:color="auto" w:fill="FFFFFF"/>
            </w:pPr>
            <w:r w:rsidRPr="00977E47">
              <w:rPr>
                <w:rFonts w:ascii="OpenSans" w:hAnsi="OpenSans"/>
                <w:sz w:val="16"/>
                <w:szCs w:val="16"/>
              </w:rPr>
              <w:t>ISTQB CTAL - TM</w:t>
            </w:r>
            <w:r w:rsidRPr="00977E47">
              <w:rPr>
                <w:rFonts w:ascii="OpenSans" w:hAnsi="OpenSans"/>
                <w:sz w:val="16"/>
                <w:szCs w:val="16"/>
              </w:rPr>
              <w:br/>
              <w:t>International Software Testing Qualifications Board</w:t>
            </w:r>
            <w:r w:rsidRPr="00977E47">
              <w:rPr>
                <w:rFonts w:ascii="OpenSans" w:hAnsi="OpenSans"/>
                <w:sz w:val="16"/>
                <w:szCs w:val="16"/>
              </w:rPr>
              <w:br/>
              <w:t xml:space="preserve">Issued 2010 </w:t>
            </w:r>
          </w:p>
        </w:tc>
        <w:tc>
          <w:tcPr>
            <w:tcW w:w="7091" w:type="dxa"/>
          </w:tcPr>
          <w:p w14:paraId="12357C35" w14:textId="77777777" w:rsidR="0017575A" w:rsidRPr="00814A06" w:rsidRDefault="0017575A" w:rsidP="009621B6">
            <w:pPr>
              <w:pStyle w:val="Heading1"/>
              <w:outlineLvl w:val="0"/>
              <w:rPr>
                <w:b/>
                <w:sz w:val="22"/>
                <w:lang w:val="en-GB"/>
              </w:rPr>
            </w:pPr>
            <w:r w:rsidRPr="00814A06">
              <w:rPr>
                <w:b/>
                <w:sz w:val="22"/>
                <w:lang w:val="en-GB"/>
              </w:rPr>
              <w:t>SUMMARY</w:t>
            </w:r>
          </w:p>
          <w:p w14:paraId="28EAAF28" w14:textId="77777777" w:rsidR="0017575A" w:rsidRPr="00037AF5" w:rsidRDefault="0017575A" w:rsidP="009621B6">
            <w:pPr>
              <w:rPr>
                <w:lang w:val="en-GB"/>
              </w:rPr>
            </w:pPr>
          </w:p>
          <w:p w14:paraId="4E4E6A52" w14:textId="77777777" w:rsidR="0017575A" w:rsidRPr="009621B6" w:rsidRDefault="0017575A" w:rsidP="009621B6">
            <w:pPr>
              <w:pStyle w:val="Heading1"/>
              <w:outlineLvl w:val="0"/>
              <w:rPr>
                <w:rFonts w:eastAsiaTheme="minorHAnsi" w:cstheme="minorBidi"/>
                <w:caps w:val="0"/>
                <w:color w:val="262626" w:themeColor="text1" w:themeTint="D9"/>
                <w:spacing w:val="0"/>
                <w:sz w:val="24"/>
                <w:szCs w:val="18"/>
                <w:lang w:val="en-GB"/>
              </w:rPr>
            </w:pPr>
            <w:r w:rsidRPr="009621B6">
              <w:rPr>
                <w:rFonts w:eastAsiaTheme="minorHAnsi" w:cstheme="minorBidi"/>
                <w:caps w:val="0"/>
                <w:color w:val="262626" w:themeColor="text1" w:themeTint="D9"/>
                <w:spacing w:val="0"/>
                <w:sz w:val="24"/>
                <w:szCs w:val="18"/>
                <w:lang w:val="en-GB"/>
              </w:rPr>
              <w:t>Solid background in Agile Software Delivery. Introduced Scrum in large organisations like Lufthansa Systems and managed distributed Scaled Agile across multiple continents.</w:t>
            </w:r>
          </w:p>
          <w:p w14:paraId="3151AEFF" w14:textId="77777777" w:rsidR="0017575A" w:rsidRDefault="0017575A" w:rsidP="00CA4C60">
            <w:pPr>
              <w:pStyle w:val="Heading1"/>
              <w:outlineLvl w:val="0"/>
              <w:rPr>
                <w:b/>
                <w:sz w:val="24"/>
                <w:lang w:val="en-GB"/>
              </w:rPr>
            </w:pPr>
          </w:p>
          <w:p w14:paraId="25B332FF" w14:textId="77777777" w:rsidR="0017575A" w:rsidRPr="00814A06" w:rsidRDefault="0017575A" w:rsidP="00CA4C60">
            <w:pPr>
              <w:pStyle w:val="Heading1"/>
              <w:outlineLvl w:val="0"/>
              <w:rPr>
                <w:b/>
                <w:sz w:val="22"/>
                <w:lang w:val="en-GB"/>
              </w:rPr>
            </w:pPr>
            <w:r w:rsidRPr="00814A06">
              <w:rPr>
                <w:b/>
                <w:sz w:val="22"/>
                <w:lang w:val="en-GB"/>
              </w:rPr>
              <w:t xml:space="preserve">WORK </w:t>
            </w:r>
            <w:sdt>
              <w:sdtPr>
                <w:rPr>
                  <w:b/>
                  <w:sz w:val="22"/>
                  <w:lang w:val="en-GB"/>
                </w:rPr>
                <w:id w:val="864106690"/>
                <w:placeholder>
                  <w:docPart w:val="21EA9EAE14700A46A4A5E6359BFB4B80"/>
                </w:placeholder>
                <w:temporary/>
                <w:showingPlcHdr/>
                <w15:appearance w15:val="hidden"/>
              </w:sdtPr>
              <w:sdtContent>
                <w:r w:rsidRPr="00814A06">
                  <w:rPr>
                    <w:b/>
                    <w:sz w:val="22"/>
                    <w:lang w:val="en-GB"/>
                  </w:rPr>
                  <w:t>Experience</w:t>
                </w:r>
              </w:sdtContent>
            </w:sdt>
          </w:p>
          <w:p w14:paraId="66B8299D" w14:textId="77777777" w:rsidR="0017575A" w:rsidRDefault="0017575A" w:rsidP="00CA4C60">
            <w:pPr>
              <w:pStyle w:val="ListBullet"/>
              <w:numPr>
                <w:ilvl w:val="0"/>
                <w:numId w:val="0"/>
              </w:numPr>
              <w:rPr>
                <w:lang w:val="en-GB"/>
              </w:rPr>
            </w:pPr>
          </w:p>
          <w:p w14:paraId="42216917" w14:textId="77777777" w:rsidR="0017575A" w:rsidRPr="00037AF5" w:rsidRDefault="0017575A" w:rsidP="00CA4C60">
            <w:pPr>
              <w:rPr>
                <w:b/>
                <w:sz w:val="24"/>
              </w:rPr>
            </w:pPr>
            <w:r w:rsidRPr="00037AF5">
              <w:rPr>
                <w:b/>
                <w:sz w:val="24"/>
              </w:rPr>
              <w:t xml:space="preserve">Scrum Master (2017 - Present) </w:t>
            </w:r>
          </w:p>
          <w:p w14:paraId="16C97744" w14:textId="77777777" w:rsidR="0017575A" w:rsidRPr="00037AF5" w:rsidRDefault="0017575A" w:rsidP="00CA4C60">
            <w:pPr>
              <w:rPr>
                <w:b/>
                <w:sz w:val="20"/>
              </w:rPr>
            </w:pPr>
            <w:r w:rsidRPr="00037AF5">
              <w:rPr>
                <w:b/>
                <w:sz w:val="20"/>
              </w:rPr>
              <w:t xml:space="preserve">BNP Paribas Securities Services - Dublin, Ireland </w:t>
            </w:r>
          </w:p>
          <w:p w14:paraId="49F1325C" w14:textId="77777777" w:rsidR="0017575A" w:rsidRPr="00C553E8" w:rsidRDefault="0017575A" w:rsidP="00CA4C60">
            <w:pPr>
              <w:rPr>
                <w:szCs w:val="16"/>
              </w:rPr>
            </w:pPr>
            <w:r w:rsidRPr="00CA4C60">
              <w:rPr>
                <w:szCs w:val="16"/>
              </w:rPr>
              <w:t xml:space="preserve">Scrum Master of </w:t>
            </w:r>
            <w:r>
              <w:rPr>
                <w:szCs w:val="16"/>
              </w:rPr>
              <w:t xml:space="preserve">Hedge Fund Services / Investor Services Application development team </w:t>
            </w:r>
            <w:r w:rsidRPr="00CA4C60">
              <w:rPr>
                <w:szCs w:val="16"/>
              </w:rPr>
              <w:t>using Agile Methodologies and DevOps practices.</w:t>
            </w:r>
            <w:r>
              <w:rPr>
                <w:szCs w:val="16"/>
              </w:rPr>
              <w:t xml:space="preserve"> As part of the Innovation Laboratory of BNP Paribas Securities Services our team delivers tested, ready to release software in iterations of two weeks. My job is to facilitate all scrum events including Daily Scrums, Planning, Grooming, Demo and Retrospective sessions. These events form the pillars of our software delivery cycles and by now are second nature to all team members.</w:t>
            </w:r>
            <w:r w:rsidRPr="00CA4C60">
              <w:rPr>
                <w:szCs w:val="16"/>
              </w:rPr>
              <w:t xml:space="preserve"> </w:t>
            </w:r>
            <w:r>
              <w:rPr>
                <w:szCs w:val="16"/>
              </w:rPr>
              <w:t>Tools used: Jira for issue tracking, Confluence WIKI and IBM Social Business for documentation</w:t>
            </w:r>
          </w:p>
          <w:p w14:paraId="4525D846" w14:textId="77777777" w:rsidR="0017575A" w:rsidRDefault="0017575A" w:rsidP="00CA4C60"/>
          <w:p w14:paraId="57E6E200" w14:textId="77777777" w:rsidR="0017575A" w:rsidRPr="00037AF5" w:rsidRDefault="0017575A" w:rsidP="00CA4C60">
            <w:pPr>
              <w:rPr>
                <w:b/>
                <w:sz w:val="24"/>
                <w:szCs w:val="24"/>
              </w:rPr>
            </w:pPr>
            <w:r w:rsidRPr="00037AF5">
              <w:rPr>
                <w:b/>
                <w:sz w:val="24"/>
                <w:szCs w:val="24"/>
              </w:rPr>
              <w:t>Scrum Master (2016 - 2017)</w:t>
            </w:r>
          </w:p>
          <w:p w14:paraId="4F78FB68" w14:textId="77777777" w:rsidR="0017575A" w:rsidRPr="00037AF5" w:rsidRDefault="0017575A" w:rsidP="00CA4C60">
            <w:pPr>
              <w:rPr>
                <w:b/>
                <w:sz w:val="20"/>
                <w:szCs w:val="20"/>
              </w:rPr>
            </w:pPr>
            <w:r w:rsidRPr="00037AF5">
              <w:rPr>
                <w:b/>
                <w:sz w:val="20"/>
                <w:szCs w:val="20"/>
              </w:rPr>
              <w:t xml:space="preserve">Bank of America Merrill Lynch - Dublin, Ireland </w:t>
            </w:r>
          </w:p>
          <w:p w14:paraId="6F51A3B6" w14:textId="77777777" w:rsidR="0017575A" w:rsidRPr="00AA5EA0" w:rsidRDefault="0017575A" w:rsidP="00CA4C60">
            <w:pPr>
              <w:rPr>
                <w:szCs w:val="16"/>
              </w:rPr>
            </w:pPr>
            <w:r w:rsidRPr="00CA4C60">
              <w:rPr>
                <w:szCs w:val="16"/>
              </w:rPr>
              <w:t>Scrum Master of Team Engine G</w:t>
            </w:r>
            <w:r>
              <w:rPr>
                <w:szCs w:val="16"/>
              </w:rPr>
              <w:t>.</w:t>
            </w:r>
            <w:r w:rsidRPr="00CA4C60">
              <w:rPr>
                <w:szCs w:val="16"/>
              </w:rPr>
              <w:t xml:space="preserve"> </w:t>
            </w:r>
            <w:r>
              <w:rPr>
                <w:szCs w:val="16"/>
              </w:rPr>
              <w:t>My job is to</w:t>
            </w:r>
            <w:r w:rsidRPr="00CA4C60">
              <w:rPr>
                <w:szCs w:val="16"/>
              </w:rPr>
              <w:t xml:space="preserve"> </w:t>
            </w:r>
            <w:r>
              <w:rPr>
                <w:szCs w:val="16"/>
              </w:rPr>
              <w:t>i</w:t>
            </w:r>
            <w:r w:rsidRPr="00CA4C60">
              <w:rPr>
                <w:szCs w:val="16"/>
              </w:rPr>
              <w:t xml:space="preserve">mplement Scrum as part of a Release Train based </w:t>
            </w:r>
            <w:r>
              <w:rPr>
                <w:szCs w:val="16"/>
              </w:rPr>
              <w:t xml:space="preserve">Scaled Agile </w:t>
            </w:r>
            <w:r w:rsidRPr="00CA4C60">
              <w:rPr>
                <w:szCs w:val="16"/>
              </w:rPr>
              <w:t>delivery machine</w:t>
            </w:r>
            <w:r>
              <w:rPr>
                <w:szCs w:val="16"/>
              </w:rPr>
              <w:t xml:space="preserve">, </w:t>
            </w:r>
            <w:r w:rsidRPr="00CA4C60">
              <w:rPr>
                <w:szCs w:val="16"/>
              </w:rPr>
              <w:t>coordinating the work of multiple teams of developers, business analysts and quality assurance</w:t>
            </w:r>
            <w:r>
              <w:rPr>
                <w:szCs w:val="16"/>
              </w:rPr>
              <w:t xml:space="preserve"> </w:t>
            </w:r>
            <w:r>
              <w:rPr>
                <w:szCs w:val="16"/>
              </w:rPr>
              <w:t>across three continents</w:t>
            </w:r>
            <w:r>
              <w:rPr>
                <w:szCs w:val="16"/>
              </w:rPr>
              <w:t xml:space="preserve"> and integrating our delivery into the global effort to enhance the reporting engines used by the bank</w:t>
            </w:r>
            <w:r w:rsidRPr="00CA4C60">
              <w:rPr>
                <w:szCs w:val="16"/>
              </w:rPr>
              <w:t>.</w:t>
            </w:r>
            <w:r>
              <w:rPr>
                <w:szCs w:val="16"/>
              </w:rPr>
              <w:t xml:space="preserve"> Most of the work had to be done using screenshare tools and many times we spent about half of our day in telco sessions. Tools used: Version One for issue Tracking, Confluence WIKI for knowledge sharing and documentation.</w:t>
            </w:r>
            <w:r w:rsidRPr="00CA4C60">
              <w:rPr>
                <w:szCs w:val="16"/>
              </w:rPr>
              <w:t xml:space="preserve"> </w:t>
            </w:r>
          </w:p>
          <w:p w14:paraId="2A0282A4" w14:textId="77777777" w:rsidR="0017575A" w:rsidRDefault="0017575A" w:rsidP="00CA4C60"/>
          <w:p w14:paraId="3D5A9B6E" w14:textId="77777777" w:rsidR="0017575A" w:rsidRPr="00037AF5" w:rsidRDefault="0017575A" w:rsidP="00CA4C60">
            <w:pPr>
              <w:rPr>
                <w:b/>
                <w:sz w:val="24"/>
                <w:szCs w:val="24"/>
              </w:rPr>
            </w:pPr>
            <w:r w:rsidRPr="00037AF5">
              <w:rPr>
                <w:b/>
                <w:sz w:val="24"/>
                <w:szCs w:val="24"/>
              </w:rPr>
              <w:t>Scrum Master (2015 - 2016)</w:t>
            </w:r>
          </w:p>
          <w:p w14:paraId="58099A3C" w14:textId="77777777" w:rsidR="0017575A" w:rsidRPr="00037AF5" w:rsidRDefault="0017575A" w:rsidP="00CA4C60">
            <w:pPr>
              <w:rPr>
                <w:b/>
                <w:sz w:val="20"/>
                <w:szCs w:val="20"/>
              </w:rPr>
            </w:pPr>
            <w:proofErr w:type="spellStart"/>
            <w:r w:rsidRPr="00037AF5">
              <w:rPr>
                <w:b/>
                <w:sz w:val="20"/>
                <w:szCs w:val="20"/>
              </w:rPr>
              <w:t>Rockall</w:t>
            </w:r>
            <w:proofErr w:type="spellEnd"/>
            <w:r w:rsidRPr="00037AF5">
              <w:rPr>
                <w:b/>
                <w:sz w:val="20"/>
                <w:szCs w:val="20"/>
              </w:rPr>
              <w:t xml:space="preserve"> Technologies - Dublin, Ireland </w:t>
            </w:r>
          </w:p>
          <w:p w14:paraId="036ED062" w14:textId="77777777" w:rsidR="0017575A" w:rsidRDefault="0017575A" w:rsidP="00CA4C60">
            <w:pPr>
              <w:rPr>
                <w:szCs w:val="16"/>
              </w:rPr>
            </w:pPr>
            <w:r w:rsidRPr="00CA4C60">
              <w:rPr>
                <w:szCs w:val="16"/>
              </w:rPr>
              <w:t>Scrum Master for Team COLLATE</w:t>
            </w:r>
          </w:p>
          <w:p w14:paraId="4D3CF83F" w14:textId="77777777" w:rsidR="0017575A" w:rsidRPr="00CA4C60" w:rsidRDefault="0017575A" w:rsidP="00CA4C60">
            <w:pPr>
              <w:rPr>
                <w:sz w:val="20"/>
              </w:rPr>
            </w:pPr>
            <w:r w:rsidRPr="00CA4C60">
              <w:rPr>
                <w:szCs w:val="16"/>
              </w:rPr>
              <w:t>Daily job includes coordination among internal and external delivery teams, to facilitate</w:t>
            </w:r>
            <w:r>
              <w:rPr>
                <w:szCs w:val="16"/>
              </w:rPr>
              <w:t xml:space="preserve"> all Scrum events</w:t>
            </w:r>
            <w:r w:rsidRPr="00CA4C60">
              <w:rPr>
                <w:szCs w:val="16"/>
              </w:rPr>
              <w:t xml:space="preserve"> and improve software development using Agile Methodologies and enhance</w:t>
            </w:r>
            <w:r>
              <w:rPr>
                <w:szCs w:val="16"/>
              </w:rPr>
              <w:t>d</w:t>
            </w:r>
            <w:r w:rsidRPr="00CA4C60">
              <w:rPr>
                <w:szCs w:val="16"/>
              </w:rPr>
              <w:t xml:space="preserve"> DevOps.</w:t>
            </w:r>
            <w:r>
              <w:rPr>
                <w:szCs w:val="16"/>
              </w:rPr>
              <w:t xml:space="preserve"> </w:t>
            </w:r>
            <w:r w:rsidRPr="00CA4C60">
              <w:rPr>
                <w:szCs w:val="16"/>
              </w:rPr>
              <w:t xml:space="preserve"> </w:t>
            </w:r>
          </w:p>
          <w:p w14:paraId="370C6F04" w14:textId="77777777" w:rsidR="0017575A" w:rsidRDefault="0017575A" w:rsidP="00CA4C60"/>
          <w:p w14:paraId="730BB608" w14:textId="77777777" w:rsidR="0017575A" w:rsidRPr="00037AF5" w:rsidRDefault="0017575A" w:rsidP="00CA4C60">
            <w:pPr>
              <w:rPr>
                <w:b/>
                <w:sz w:val="24"/>
                <w:szCs w:val="24"/>
              </w:rPr>
            </w:pPr>
            <w:r w:rsidRPr="00037AF5">
              <w:rPr>
                <w:b/>
                <w:sz w:val="24"/>
                <w:szCs w:val="24"/>
              </w:rPr>
              <w:t xml:space="preserve">Scrum Master (2015 - 2015) </w:t>
            </w:r>
          </w:p>
          <w:p w14:paraId="235338FC" w14:textId="77777777" w:rsidR="0017575A" w:rsidRPr="00037AF5" w:rsidRDefault="0017575A" w:rsidP="00CA4C60">
            <w:pPr>
              <w:rPr>
                <w:b/>
                <w:sz w:val="20"/>
                <w:szCs w:val="20"/>
              </w:rPr>
            </w:pPr>
            <w:r w:rsidRPr="00037AF5">
              <w:rPr>
                <w:b/>
                <w:sz w:val="20"/>
                <w:szCs w:val="20"/>
              </w:rPr>
              <w:t xml:space="preserve">Houghton Mifflin Harcourt - Dublin, Ireland </w:t>
            </w:r>
          </w:p>
          <w:p w14:paraId="4ABDDA90" w14:textId="77777777" w:rsidR="0017575A" w:rsidRPr="009621B6" w:rsidRDefault="0017575A" w:rsidP="00CA4C60">
            <w:pPr>
              <w:rPr>
                <w:szCs w:val="16"/>
              </w:rPr>
            </w:pPr>
            <w:r w:rsidRPr="00CA4C60">
              <w:rPr>
                <w:szCs w:val="16"/>
              </w:rPr>
              <w:t xml:space="preserve">Management of a distributed (US - Ireland - India - Serbia) team developing </w:t>
            </w:r>
            <w:proofErr w:type="spellStart"/>
            <w:r w:rsidRPr="00CA4C60">
              <w:rPr>
                <w:szCs w:val="16"/>
              </w:rPr>
              <w:t>edFusion</w:t>
            </w:r>
            <w:proofErr w:type="spellEnd"/>
            <w:r>
              <w:rPr>
                <w:szCs w:val="16"/>
              </w:rPr>
              <w:t>.</w:t>
            </w:r>
            <w:r w:rsidRPr="00CA4C60">
              <w:rPr>
                <w:szCs w:val="16"/>
              </w:rPr>
              <w:t xml:space="preserve"> </w:t>
            </w:r>
            <w:r>
              <w:rPr>
                <w:szCs w:val="16"/>
              </w:rPr>
              <w:t xml:space="preserve">Facilitating Daily Scrums, </w:t>
            </w:r>
            <w:r>
              <w:rPr>
                <w:szCs w:val="16"/>
              </w:rPr>
              <w:t>Planning, Grooming, Demo and Retrospective sessions</w:t>
            </w:r>
            <w:r>
              <w:rPr>
                <w:szCs w:val="16"/>
              </w:rPr>
              <w:t>, reporting on progress and providing roadmap estimates to management.</w:t>
            </w:r>
          </w:p>
          <w:p w14:paraId="707696EF" w14:textId="77777777" w:rsidR="0017575A" w:rsidRDefault="0017575A" w:rsidP="00CA4C60"/>
          <w:p w14:paraId="108939C0" w14:textId="77777777" w:rsidR="0017575A" w:rsidRPr="00037AF5" w:rsidRDefault="0017575A" w:rsidP="00CA4C60">
            <w:pPr>
              <w:rPr>
                <w:b/>
                <w:sz w:val="24"/>
                <w:szCs w:val="24"/>
              </w:rPr>
            </w:pPr>
            <w:r w:rsidRPr="00037AF5">
              <w:rPr>
                <w:b/>
                <w:sz w:val="24"/>
                <w:szCs w:val="24"/>
              </w:rPr>
              <w:t>Central Production Manager (2006 - 2015)</w:t>
            </w:r>
          </w:p>
          <w:p w14:paraId="7B793604" w14:textId="77777777" w:rsidR="0017575A" w:rsidRPr="00037AF5" w:rsidRDefault="0017575A" w:rsidP="00CA4C60">
            <w:pPr>
              <w:rPr>
                <w:b/>
                <w:sz w:val="20"/>
                <w:szCs w:val="20"/>
              </w:rPr>
            </w:pPr>
            <w:r w:rsidRPr="00037AF5">
              <w:rPr>
                <w:b/>
                <w:sz w:val="20"/>
                <w:szCs w:val="20"/>
              </w:rPr>
              <w:t xml:space="preserve">Lufthansa Systems - Budapest, Hungary </w:t>
            </w:r>
          </w:p>
          <w:p w14:paraId="741A2B4A" w14:textId="77777777" w:rsidR="0017575A" w:rsidRPr="00621F31" w:rsidRDefault="0017575A" w:rsidP="00CA4C60">
            <w:pPr>
              <w:rPr>
                <w:lang w:val="en-GB"/>
              </w:rPr>
            </w:pPr>
            <w:r w:rsidRPr="00AE6ED4">
              <w:rPr>
                <w:szCs w:val="16"/>
              </w:rPr>
              <w:t>Management and coaching of Agile Software Development Teams in Lufthansa Systems. Finding new ways to become more productive on a sustainable way.</w:t>
            </w:r>
            <w:r w:rsidRPr="00AE6ED4">
              <w:rPr>
                <w:szCs w:val="16"/>
              </w:rPr>
              <w:br/>
              <w:t>Team Leader of the teams developing Group Sales Tool for Swiss International Airlines, Revenue Integrity for Lufthansa, Swiss and Condor Airlines, Weight and Balance for Lufthansa and Japanese Airlines, Front Check for Austrian. Responsible for setting up and managing the first Mobility teams within the company.</w:t>
            </w:r>
          </w:p>
          <w:p w14:paraId="1A498DC1" w14:textId="6C1F32A1" w:rsidR="0017575A" w:rsidRPr="00621F31" w:rsidRDefault="0017575A" w:rsidP="009621B6">
            <w:pPr>
              <w:rPr>
                <w:lang w:val="en-GB"/>
              </w:rPr>
            </w:pPr>
          </w:p>
        </w:tc>
      </w:tr>
    </w:tbl>
    <w:p w14:paraId="766DFA65" w14:textId="77777777" w:rsidR="005A20B8" w:rsidRPr="00621F31" w:rsidRDefault="005A20B8">
      <w:pPr>
        <w:rPr>
          <w:lang w:val="en-GB"/>
        </w:rPr>
      </w:pPr>
      <w:bookmarkStart w:id="0" w:name="_GoBack"/>
      <w:bookmarkEnd w:id="0"/>
    </w:p>
    <w:sectPr w:rsidR="005A20B8" w:rsidRPr="00621F31" w:rsidSect="00D23FDA">
      <w:headerReference w:type="default" r:id="rId24"/>
      <w:footerReference w:type="default" r:id="rId25"/>
      <w:pgSz w:w="12240" w:h="15840"/>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F2464" w14:textId="77777777" w:rsidR="00D60DE2" w:rsidRDefault="00D60DE2" w:rsidP="00B21D64">
      <w:pPr>
        <w:spacing w:after="0" w:line="240" w:lineRule="auto"/>
      </w:pPr>
      <w:r>
        <w:separator/>
      </w:r>
    </w:p>
  </w:endnote>
  <w:endnote w:type="continuationSeparator" w:id="0">
    <w:p w14:paraId="5BA203F1" w14:textId="77777777" w:rsidR="00D60DE2" w:rsidRDefault="00D60DE2"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OpenSan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0BE5C" w14:textId="77777777" w:rsidR="00A96376" w:rsidRDefault="00A96376">
    <w:pPr>
      <w:pStyle w:val="Footer"/>
    </w:pPr>
    <w:r>
      <w:rPr>
        <w:noProof/>
      </w:rPr>
      <mc:AlternateContent>
        <mc:Choice Requires="wps">
          <w:drawing>
            <wp:anchor distT="0" distB="0" distL="114300" distR="114300" simplePos="0" relativeHeight="251659264" behindDoc="0" locked="0" layoutInCell="1" allowOverlap="1" wp14:anchorId="4FE9410F" wp14:editId="4271CBA5">
              <wp:simplePos x="0" y="0"/>
              <wp:positionH relativeFrom="page">
                <wp:align>center</wp:align>
              </wp:positionH>
              <wp:positionV relativeFrom="page">
                <wp:align>bottom</wp:align>
              </wp:positionV>
              <wp:extent cx="7812000" cy="365760"/>
              <wp:effectExtent l="0" t="0" r="0" b="0"/>
              <wp:wrapNone/>
              <wp:docPr id="128" name="Rectangle 8">
                <a:extLst xmlns:a="http://schemas.openxmlformats.org/drawingml/2006/main">
                  <a:ext uri="{FF2B5EF4-FFF2-40B4-BE49-F238E27FC236}">
                    <a16:creationId xmlns:a16="http://schemas.microsoft.com/office/drawing/2014/main" id="{F294C76A-149D-471C-83B1-CB21461C2CF0}"/>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2000" cy="36576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page">
                <wp14:pctWidth>100000</wp14:pctWidth>
              </wp14:sizeRelH>
              <wp14:sizeRelV relativeFrom="margin">
                <wp14:pctHeight>0</wp14:pctHeight>
              </wp14:sizeRelV>
            </wp:anchor>
          </w:drawing>
        </mc:Choice>
        <mc:Fallback>
          <w:pict>
            <v:rect w14:anchorId="289BF0AC" id="Rectangle 8" o:spid="_x0000_s1026" style="position:absolute;margin-left:0;margin-top:0;width:615.1pt;height:28.8pt;z-index:251659264;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" fillcolor="#cdedda [3207]" stroked="f" strokeweight="1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C4FDD" w14:textId="77777777" w:rsidR="00D60DE2" w:rsidRDefault="00D60DE2" w:rsidP="00B21D64">
      <w:pPr>
        <w:spacing w:after="0" w:line="240" w:lineRule="auto"/>
      </w:pPr>
      <w:r>
        <w:separator/>
      </w:r>
    </w:p>
  </w:footnote>
  <w:footnote w:type="continuationSeparator" w:id="0">
    <w:p w14:paraId="7F701BA6" w14:textId="77777777" w:rsidR="00D60DE2" w:rsidRDefault="00D60DE2" w:rsidP="00B2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C3688" w14:textId="77777777" w:rsidR="00B21D64" w:rsidRDefault="00997E86">
    <w:pPr>
      <w:pStyle w:val="Header"/>
    </w:pPr>
    <w:r>
      <w:rPr>
        <w:noProof/>
      </w:rPr>
      <mc:AlternateContent>
        <mc:Choice Requires="wpg">
          <w:drawing>
            <wp:anchor distT="0" distB="0" distL="114300" distR="114300" simplePos="0" relativeHeight="251655168" behindDoc="0" locked="0" layoutInCell="1" allowOverlap="1" wp14:anchorId="0AC5A170" wp14:editId="5ACEF065">
              <wp:simplePos x="0" y="0"/>
              <wp:positionH relativeFrom="page">
                <wp:align>center</wp:align>
              </wp:positionH>
              <wp:positionV relativeFrom="page">
                <wp:align>top</wp:align>
              </wp:positionV>
              <wp:extent cx="7794580" cy="4151376"/>
              <wp:effectExtent l="0" t="0" r="0" b="1905"/>
              <wp:wrapNone/>
              <wp:docPr id="129" name="Group 1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4580" cy="4151376"/>
                        <a:chOff x="0" y="0"/>
                        <a:chExt cx="7794580" cy="4151267"/>
                      </a:xfrm>
                    </wpg:grpSpPr>
                    <wps:wsp>
                      <wps:cNvPr id="2" name="Rectangle 2">
                        <a:extLst>
                          <a:ext uri="{FF2B5EF4-FFF2-40B4-BE49-F238E27FC236}">
                            <a16:creationId xmlns:a16="http://schemas.microsoft.com/office/drawing/2014/main" id="{326EC125-E93E-40BE-B55C-6E23058151C4}"/>
                          </a:ext>
                        </a:extLst>
                      </wps:cNvPr>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a:extLst>
                          <a:ext uri="{FF2B5EF4-FFF2-40B4-BE49-F238E27FC236}">
                            <a16:creationId xmlns:a16="http://schemas.microsoft.com/office/drawing/2014/main" id="{4998032C-AD94-4468-92AD-813C55441BE0}"/>
                          </a:ext>
                        </a:extLst>
                      </wps:cNvPr>
                      <wps:cNvSpPr/>
                      <wps:spPr>
                        <a:xfrm>
                          <a:off x="0" y="1781175"/>
                          <a:ext cx="2757917" cy="237009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tangle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page">
                <wp14:pctWidth>100000</wp14:pctWidth>
              </wp14:sizeRelH>
              <wp14:sizeRelV relativeFrom="margin">
                <wp14:pctHeight>0</wp14:pctHeight>
              </wp14:sizeRelV>
            </wp:anchor>
          </w:drawing>
        </mc:Choice>
        <mc:Fallback>
          <w:pict>
            <v:group w14:anchorId="453B2DD7" id="Group 129" o:spid="_x0000_s1026" style="position:absolute;margin-left:0;margin-top:0;width:613.75pt;height:326.9pt;z-index:251655168;mso-width-percent:1000;mso-position-horizontal:center;mso-position-horizontal-relative:page;mso-position-vertical:top;mso-position-vertical-relative:page;mso-width-percent:1000;mso-height-relative:margin" coordsize="77945,4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">
              <v:rect id="Rectangle 2" o:spid="_x0000_s1027" style="position:absolute;left:27622;top:17811;width:50323;height:1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" fillcolor="#cdedda [3207]" stroked="f" strokeweight="1pt"/>
              <v:rect id="Rectangle 3" o:spid="_x0000_s1028" style="position:absolute;top:17811;width:27579;height:237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" fillcolor="#f2f2f2 [3052]" stroked="f" strokeweight="1pt"/>
              <v:rect id="Rectangle 4" o:spid="_x0000_s1029" style="position:absolute;width:77902;height:18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" fillcolor="#1d3251 [3204]" stroked="f" strokeweight="1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F0A6DE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CF2105"/>
    <w:multiLevelType w:val="multilevel"/>
    <w:tmpl w:val="9D984FD2"/>
    <w:numStyleLink w:val="BullettedList"/>
  </w:abstractNum>
  <w:abstractNum w:abstractNumId="4"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8"/>
  </w:num>
  <w:num w:numId="3">
    <w:abstractNumId w:val="5"/>
  </w:num>
  <w:num w:numId="4">
    <w:abstractNumId w:val="2"/>
  </w:num>
  <w:num w:numId="5">
    <w:abstractNumId w:val="4"/>
  </w:num>
  <w:num w:numId="6">
    <w:abstractNumId w:val="7"/>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70"/>
    <w:rsid w:val="000161E1"/>
    <w:rsid w:val="00021303"/>
    <w:rsid w:val="00037AF5"/>
    <w:rsid w:val="000571BE"/>
    <w:rsid w:val="00107E81"/>
    <w:rsid w:val="00144072"/>
    <w:rsid w:val="0017575A"/>
    <w:rsid w:val="0021475C"/>
    <w:rsid w:val="00370E70"/>
    <w:rsid w:val="003C0BB5"/>
    <w:rsid w:val="004067B9"/>
    <w:rsid w:val="004103C0"/>
    <w:rsid w:val="00452292"/>
    <w:rsid w:val="004865C2"/>
    <w:rsid w:val="004B4147"/>
    <w:rsid w:val="00552F9B"/>
    <w:rsid w:val="005636A7"/>
    <w:rsid w:val="005A20B8"/>
    <w:rsid w:val="005B7DB3"/>
    <w:rsid w:val="0061400D"/>
    <w:rsid w:val="00621B5C"/>
    <w:rsid w:val="00621F31"/>
    <w:rsid w:val="006C2DFF"/>
    <w:rsid w:val="007571B5"/>
    <w:rsid w:val="007772B1"/>
    <w:rsid w:val="00814A06"/>
    <w:rsid w:val="008424CE"/>
    <w:rsid w:val="00890F1A"/>
    <w:rsid w:val="008E2197"/>
    <w:rsid w:val="009621B6"/>
    <w:rsid w:val="00977E47"/>
    <w:rsid w:val="00997E86"/>
    <w:rsid w:val="009B7D45"/>
    <w:rsid w:val="00A21AF8"/>
    <w:rsid w:val="00A6425D"/>
    <w:rsid w:val="00A96376"/>
    <w:rsid w:val="00AA5EA0"/>
    <w:rsid w:val="00AD523F"/>
    <w:rsid w:val="00AE6ED4"/>
    <w:rsid w:val="00AF49A2"/>
    <w:rsid w:val="00B03ED5"/>
    <w:rsid w:val="00B21D64"/>
    <w:rsid w:val="00B73E22"/>
    <w:rsid w:val="00BB7CE4"/>
    <w:rsid w:val="00BC33C3"/>
    <w:rsid w:val="00BF0DAF"/>
    <w:rsid w:val="00C05345"/>
    <w:rsid w:val="00C344AA"/>
    <w:rsid w:val="00C37B1A"/>
    <w:rsid w:val="00C553E8"/>
    <w:rsid w:val="00C777FF"/>
    <w:rsid w:val="00CA4C60"/>
    <w:rsid w:val="00CD2FD2"/>
    <w:rsid w:val="00D12DFD"/>
    <w:rsid w:val="00D23FDA"/>
    <w:rsid w:val="00D60DE2"/>
    <w:rsid w:val="00D62B7E"/>
    <w:rsid w:val="00F5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B31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1E1"/>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 w:val="22"/>
      <w:szCs w:val="26"/>
    </w:rPr>
  </w:style>
  <w:style w:type="paragraph" w:styleId="Heading3">
    <w:name w:val="heading 3"/>
    <w:basedOn w:val="Normal"/>
    <w:next w:val="Normal"/>
    <w:link w:val="Heading3Char"/>
    <w:uiPriority w:val="9"/>
    <w:unhideWhenUsed/>
    <w:qFormat/>
    <w:rsid w:val="00552F9B"/>
    <w:pPr>
      <w:keepNext/>
      <w:keepLines/>
      <w:outlineLvl w:val="2"/>
    </w:pPr>
    <w:rPr>
      <w:rFonts w:eastAsiaTheme="majorEastAsia" w:cstheme="majorBidi"/>
      <w:color w:val="1D3251" w:themeColor="accent1"/>
      <w:sz w:val="22"/>
      <w:szCs w:val="24"/>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semiHidden/>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A21AF8"/>
    <w:pPr>
      <w:spacing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0161E1"/>
    <w:rPr>
      <w:color w:val="FFFFFF" w:themeColor="background1"/>
      <w:spacing w:val="120"/>
      <w:sz w:val="21"/>
    </w:rPr>
  </w:style>
  <w:style w:type="paragraph" w:customStyle="1" w:styleId="Introduction">
    <w:name w:val="Introduction"/>
    <w:basedOn w:val="Normal"/>
    <w:link w:val="IntroductionChar"/>
    <w:uiPriority w:val="15"/>
    <w:qFormat/>
    <w:rsid w:val="00D12DFD"/>
    <w:pPr>
      <w:ind w:right="288"/>
    </w:pPr>
    <w:rPr>
      <w:i/>
      <w:color w:val="1D3251" w:themeColor="accent5" w:themeShade="40"/>
      <w:sz w:val="28"/>
    </w:rPr>
  </w:style>
  <w:style w:type="paragraph" w:customStyle="1" w:styleId="Contact">
    <w:name w:val="Contact"/>
    <w:basedOn w:val="Normal"/>
    <w:link w:val="ContactChar"/>
    <w:uiPriority w:val="14"/>
    <w:qFormat/>
    <w:rsid w:val="00BF0DAF"/>
    <w:pPr>
      <w:spacing w:before="40" w:after="40" w:line="240" w:lineRule="auto"/>
    </w:pPr>
    <w:rPr>
      <w:rFonts w:asciiTheme="majorHAnsi" w:hAnsiTheme="majorHAnsi"/>
      <w:sz w:val="22"/>
    </w:rPr>
  </w:style>
  <w:style w:type="character" w:customStyle="1" w:styleId="IntroductionChar">
    <w:name w:val="Introduction Char"/>
    <w:basedOn w:val="DefaultParagraphFont"/>
    <w:link w:val="Introduction"/>
    <w:uiPriority w:val="15"/>
    <w:rsid w:val="000161E1"/>
    <w:rPr>
      <w:i/>
      <w:color w:val="1D3251" w:themeColor="accent5" w:themeShade="40"/>
      <w:sz w:val="28"/>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0161E1"/>
    <w:rPr>
      <w:rFonts w:asciiTheme="majorHAnsi" w:hAnsiTheme="majorHAnsi"/>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552F9B"/>
    <w:rPr>
      <w:rFonts w:eastAsiaTheme="majorEastAsia" w:cstheme="majorBidi"/>
      <w:color w:val="1D3251" w:themeColor="accent1"/>
      <w:sz w:val="22"/>
      <w:szCs w:val="24"/>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paragraph" w:styleId="NormalWeb">
    <w:name w:val="Normal (Web)"/>
    <w:basedOn w:val="Normal"/>
    <w:uiPriority w:val="99"/>
    <w:unhideWhenUsed/>
    <w:rsid w:val="00977E47"/>
    <w:pPr>
      <w:spacing w:before="100" w:beforeAutospacing="1" w:after="100" w:afterAutospacing="1" w:line="240" w:lineRule="auto"/>
    </w:pPr>
    <w:rPr>
      <w:rFonts w:ascii="Times New Roman" w:eastAsia="Times New Roman" w:hAnsi="Times New Roman" w:cs="Times New Roman"/>
      <w:color w:val="auto"/>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8328">
      <w:bodyDiv w:val="1"/>
      <w:marLeft w:val="0"/>
      <w:marRight w:val="0"/>
      <w:marTop w:val="0"/>
      <w:marBottom w:val="0"/>
      <w:divBdr>
        <w:top w:val="none" w:sz="0" w:space="0" w:color="auto"/>
        <w:left w:val="none" w:sz="0" w:space="0" w:color="auto"/>
        <w:bottom w:val="none" w:sz="0" w:space="0" w:color="auto"/>
        <w:right w:val="none" w:sz="0" w:space="0" w:color="auto"/>
      </w:divBdr>
      <w:divsChild>
        <w:div w:id="838737915">
          <w:marLeft w:val="0"/>
          <w:marRight w:val="0"/>
          <w:marTop w:val="0"/>
          <w:marBottom w:val="0"/>
          <w:divBdr>
            <w:top w:val="none" w:sz="0" w:space="0" w:color="auto"/>
            <w:left w:val="none" w:sz="0" w:space="0" w:color="auto"/>
            <w:bottom w:val="none" w:sz="0" w:space="0" w:color="auto"/>
            <w:right w:val="none" w:sz="0" w:space="0" w:color="auto"/>
          </w:divBdr>
          <w:divsChild>
            <w:div w:id="210263625">
              <w:marLeft w:val="0"/>
              <w:marRight w:val="0"/>
              <w:marTop w:val="0"/>
              <w:marBottom w:val="0"/>
              <w:divBdr>
                <w:top w:val="none" w:sz="0" w:space="0" w:color="auto"/>
                <w:left w:val="none" w:sz="0" w:space="0" w:color="auto"/>
                <w:bottom w:val="none" w:sz="0" w:space="0" w:color="auto"/>
                <w:right w:val="none" w:sz="0" w:space="0" w:color="auto"/>
              </w:divBdr>
              <w:divsChild>
                <w:div w:id="1833256742">
                  <w:marLeft w:val="0"/>
                  <w:marRight w:val="0"/>
                  <w:marTop w:val="0"/>
                  <w:marBottom w:val="0"/>
                  <w:divBdr>
                    <w:top w:val="none" w:sz="0" w:space="0" w:color="auto"/>
                    <w:left w:val="none" w:sz="0" w:space="0" w:color="auto"/>
                    <w:bottom w:val="none" w:sz="0" w:space="0" w:color="auto"/>
                    <w:right w:val="none" w:sz="0" w:space="0" w:color="auto"/>
                  </w:divBdr>
                  <w:divsChild>
                    <w:div w:id="313148980">
                      <w:marLeft w:val="0"/>
                      <w:marRight w:val="0"/>
                      <w:marTop w:val="0"/>
                      <w:marBottom w:val="0"/>
                      <w:divBdr>
                        <w:top w:val="none" w:sz="0" w:space="0" w:color="auto"/>
                        <w:left w:val="none" w:sz="0" w:space="0" w:color="auto"/>
                        <w:bottom w:val="none" w:sz="0" w:space="0" w:color="auto"/>
                        <w:right w:val="none" w:sz="0" w:space="0" w:color="auto"/>
                      </w:divBdr>
                    </w:div>
                    <w:div w:id="12528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0471">
      <w:bodyDiv w:val="1"/>
      <w:marLeft w:val="0"/>
      <w:marRight w:val="0"/>
      <w:marTop w:val="0"/>
      <w:marBottom w:val="0"/>
      <w:divBdr>
        <w:top w:val="none" w:sz="0" w:space="0" w:color="auto"/>
        <w:left w:val="none" w:sz="0" w:space="0" w:color="auto"/>
        <w:bottom w:val="none" w:sz="0" w:space="0" w:color="auto"/>
        <w:right w:val="none" w:sz="0" w:space="0" w:color="auto"/>
      </w:divBdr>
      <w:divsChild>
        <w:div w:id="1667173263">
          <w:marLeft w:val="0"/>
          <w:marRight w:val="0"/>
          <w:marTop w:val="0"/>
          <w:marBottom w:val="0"/>
          <w:divBdr>
            <w:top w:val="none" w:sz="0" w:space="0" w:color="auto"/>
            <w:left w:val="none" w:sz="0" w:space="0" w:color="auto"/>
            <w:bottom w:val="none" w:sz="0" w:space="0" w:color="auto"/>
            <w:right w:val="none" w:sz="0" w:space="0" w:color="auto"/>
          </w:divBdr>
          <w:divsChild>
            <w:div w:id="1410156895">
              <w:marLeft w:val="0"/>
              <w:marRight w:val="0"/>
              <w:marTop w:val="0"/>
              <w:marBottom w:val="0"/>
              <w:divBdr>
                <w:top w:val="none" w:sz="0" w:space="0" w:color="auto"/>
                <w:left w:val="none" w:sz="0" w:space="0" w:color="auto"/>
                <w:bottom w:val="none" w:sz="0" w:space="0" w:color="auto"/>
                <w:right w:val="none" w:sz="0" w:space="0" w:color="auto"/>
              </w:divBdr>
              <w:divsChild>
                <w:div w:id="1593123624">
                  <w:marLeft w:val="0"/>
                  <w:marRight w:val="0"/>
                  <w:marTop w:val="0"/>
                  <w:marBottom w:val="0"/>
                  <w:divBdr>
                    <w:top w:val="none" w:sz="0" w:space="0" w:color="auto"/>
                    <w:left w:val="none" w:sz="0" w:space="0" w:color="auto"/>
                    <w:bottom w:val="none" w:sz="0" w:space="0" w:color="auto"/>
                    <w:right w:val="none" w:sz="0" w:space="0" w:color="auto"/>
                  </w:divBdr>
                  <w:divsChild>
                    <w:div w:id="1043945892">
                      <w:marLeft w:val="0"/>
                      <w:marRight w:val="0"/>
                      <w:marTop w:val="0"/>
                      <w:marBottom w:val="0"/>
                      <w:divBdr>
                        <w:top w:val="none" w:sz="0" w:space="0" w:color="auto"/>
                        <w:left w:val="none" w:sz="0" w:space="0" w:color="auto"/>
                        <w:bottom w:val="none" w:sz="0" w:space="0" w:color="auto"/>
                        <w:right w:val="none" w:sz="0" w:space="0" w:color="auto"/>
                      </w:divBdr>
                    </w:div>
                    <w:div w:id="20315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099290">
      <w:bodyDiv w:val="1"/>
      <w:marLeft w:val="0"/>
      <w:marRight w:val="0"/>
      <w:marTop w:val="0"/>
      <w:marBottom w:val="0"/>
      <w:divBdr>
        <w:top w:val="none" w:sz="0" w:space="0" w:color="auto"/>
        <w:left w:val="none" w:sz="0" w:space="0" w:color="auto"/>
        <w:bottom w:val="none" w:sz="0" w:space="0" w:color="auto"/>
        <w:right w:val="none" w:sz="0" w:space="0" w:color="auto"/>
      </w:divBdr>
      <w:divsChild>
        <w:div w:id="1507675209">
          <w:marLeft w:val="0"/>
          <w:marRight w:val="0"/>
          <w:marTop w:val="0"/>
          <w:marBottom w:val="0"/>
          <w:divBdr>
            <w:top w:val="none" w:sz="0" w:space="0" w:color="auto"/>
            <w:left w:val="none" w:sz="0" w:space="0" w:color="auto"/>
            <w:bottom w:val="none" w:sz="0" w:space="0" w:color="auto"/>
            <w:right w:val="none" w:sz="0" w:space="0" w:color="auto"/>
          </w:divBdr>
          <w:divsChild>
            <w:div w:id="1763523477">
              <w:marLeft w:val="0"/>
              <w:marRight w:val="0"/>
              <w:marTop w:val="0"/>
              <w:marBottom w:val="0"/>
              <w:divBdr>
                <w:top w:val="none" w:sz="0" w:space="0" w:color="auto"/>
                <w:left w:val="none" w:sz="0" w:space="0" w:color="auto"/>
                <w:bottom w:val="none" w:sz="0" w:space="0" w:color="auto"/>
                <w:right w:val="none" w:sz="0" w:space="0" w:color="auto"/>
              </w:divBdr>
              <w:divsChild>
                <w:div w:id="1408964058">
                  <w:marLeft w:val="0"/>
                  <w:marRight w:val="0"/>
                  <w:marTop w:val="0"/>
                  <w:marBottom w:val="0"/>
                  <w:divBdr>
                    <w:top w:val="none" w:sz="0" w:space="0" w:color="auto"/>
                    <w:left w:val="none" w:sz="0" w:space="0" w:color="auto"/>
                    <w:bottom w:val="none" w:sz="0" w:space="0" w:color="auto"/>
                    <w:right w:val="none" w:sz="0" w:space="0" w:color="auto"/>
                  </w:divBdr>
                  <w:divsChild>
                    <w:div w:id="9901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922377">
      <w:bodyDiv w:val="1"/>
      <w:marLeft w:val="0"/>
      <w:marRight w:val="0"/>
      <w:marTop w:val="0"/>
      <w:marBottom w:val="0"/>
      <w:divBdr>
        <w:top w:val="none" w:sz="0" w:space="0" w:color="auto"/>
        <w:left w:val="none" w:sz="0" w:space="0" w:color="auto"/>
        <w:bottom w:val="none" w:sz="0" w:space="0" w:color="auto"/>
        <w:right w:val="none" w:sz="0" w:space="0" w:color="auto"/>
      </w:divBdr>
      <w:divsChild>
        <w:div w:id="338116246">
          <w:marLeft w:val="0"/>
          <w:marRight w:val="0"/>
          <w:marTop w:val="0"/>
          <w:marBottom w:val="0"/>
          <w:divBdr>
            <w:top w:val="none" w:sz="0" w:space="0" w:color="auto"/>
            <w:left w:val="none" w:sz="0" w:space="0" w:color="auto"/>
            <w:bottom w:val="none" w:sz="0" w:space="0" w:color="auto"/>
            <w:right w:val="none" w:sz="0" w:space="0" w:color="auto"/>
          </w:divBdr>
          <w:divsChild>
            <w:div w:id="1004164152">
              <w:marLeft w:val="0"/>
              <w:marRight w:val="0"/>
              <w:marTop w:val="0"/>
              <w:marBottom w:val="0"/>
              <w:divBdr>
                <w:top w:val="none" w:sz="0" w:space="0" w:color="auto"/>
                <w:left w:val="none" w:sz="0" w:space="0" w:color="auto"/>
                <w:bottom w:val="none" w:sz="0" w:space="0" w:color="auto"/>
                <w:right w:val="none" w:sz="0" w:space="0" w:color="auto"/>
              </w:divBdr>
              <w:divsChild>
                <w:div w:id="1133596696">
                  <w:marLeft w:val="0"/>
                  <w:marRight w:val="0"/>
                  <w:marTop w:val="0"/>
                  <w:marBottom w:val="0"/>
                  <w:divBdr>
                    <w:top w:val="none" w:sz="0" w:space="0" w:color="auto"/>
                    <w:left w:val="none" w:sz="0" w:space="0" w:color="auto"/>
                    <w:bottom w:val="none" w:sz="0" w:space="0" w:color="auto"/>
                    <w:right w:val="none" w:sz="0" w:space="0" w:color="auto"/>
                  </w:divBdr>
                  <w:divsChild>
                    <w:div w:id="3457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43127">
      <w:bodyDiv w:val="1"/>
      <w:marLeft w:val="0"/>
      <w:marRight w:val="0"/>
      <w:marTop w:val="0"/>
      <w:marBottom w:val="0"/>
      <w:divBdr>
        <w:top w:val="none" w:sz="0" w:space="0" w:color="auto"/>
        <w:left w:val="none" w:sz="0" w:space="0" w:color="auto"/>
        <w:bottom w:val="none" w:sz="0" w:space="0" w:color="auto"/>
        <w:right w:val="none" w:sz="0" w:space="0" w:color="auto"/>
      </w:divBdr>
      <w:divsChild>
        <w:div w:id="1379667967">
          <w:marLeft w:val="0"/>
          <w:marRight w:val="0"/>
          <w:marTop w:val="0"/>
          <w:marBottom w:val="0"/>
          <w:divBdr>
            <w:top w:val="none" w:sz="0" w:space="0" w:color="auto"/>
            <w:left w:val="none" w:sz="0" w:space="0" w:color="auto"/>
            <w:bottom w:val="none" w:sz="0" w:space="0" w:color="auto"/>
            <w:right w:val="none" w:sz="0" w:space="0" w:color="auto"/>
          </w:divBdr>
          <w:divsChild>
            <w:div w:id="577207901">
              <w:marLeft w:val="0"/>
              <w:marRight w:val="0"/>
              <w:marTop w:val="0"/>
              <w:marBottom w:val="0"/>
              <w:divBdr>
                <w:top w:val="none" w:sz="0" w:space="0" w:color="auto"/>
                <w:left w:val="none" w:sz="0" w:space="0" w:color="auto"/>
                <w:bottom w:val="none" w:sz="0" w:space="0" w:color="auto"/>
                <w:right w:val="none" w:sz="0" w:space="0" w:color="auto"/>
              </w:divBdr>
              <w:divsChild>
                <w:div w:id="1185285708">
                  <w:marLeft w:val="0"/>
                  <w:marRight w:val="0"/>
                  <w:marTop w:val="0"/>
                  <w:marBottom w:val="0"/>
                  <w:divBdr>
                    <w:top w:val="none" w:sz="0" w:space="0" w:color="auto"/>
                    <w:left w:val="none" w:sz="0" w:space="0" w:color="auto"/>
                    <w:bottom w:val="none" w:sz="0" w:space="0" w:color="auto"/>
                    <w:right w:val="none" w:sz="0" w:space="0" w:color="auto"/>
                  </w:divBdr>
                  <w:divsChild>
                    <w:div w:id="71338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662">
      <w:bodyDiv w:val="1"/>
      <w:marLeft w:val="0"/>
      <w:marRight w:val="0"/>
      <w:marTop w:val="0"/>
      <w:marBottom w:val="0"/>
      <w:divBdr>
        <w:top w:val="none" w:sz="0" w:space="0" w:color="auto"/>
        <w:left w:val="none" w:sz="0" w:space="0" w:color="auto"/>
        <w:bottom w:val="none" w:sz="0" w:space="0" w:color="auto"/>
        <w:right w:val="none" w:sz="0" w:space="0" w:color="auto"/>
      </w:divBdr>
    </w:div>
    <w:div w:id="951598161">
      <w:bodyDiv w:val="1"/>
      <w:marLeft w:val="0"/>
      <w:marRight w:val="0"/>
      <w:marTop w:val="0"/>
      <w:marBottom w:val="0"/>
      <w:divBdr>
        <w:top w:val="none" w:sz="0" w:space="0" w:color="auto"/>
        <w:left w:val="none" w:sz="0" w:space="0" w:color="auto"/>
        <w:bottom w:val="none" w:sz="0" w:space="0" w:color="auto"/>
        <w:right w:val="none" w:sz="0" w:space="0" w:color="auto"/>
      </w:divBdr>
      <w:divsChild>
        <w:div w:id="820076896">
          <w:marLeft w:val="0"/>
          <w:marRight w:val="0"/>
          <w:marTop w:val="0"/>
          <w:marBottom w:val="0"/>
          <w:divBdr>
            <w:top w:val="none" w:sz="0" w:space="0" w:color="auto"/>
            <w:left w:val="none" w:sz="0" w:space="0" w:color="auto"/>
            <w:bottom w:val="none" w:sz="0" w:space="0" w:color="auto"/>
            <w:right w:val="none" w:sz="0" w:space="0" w:color="auto"/>
          </w:divBdr>
          <w:divsChild>
            <w:div w:id="134953689">
              <w:marLeft w:val="0"/>
              <w:marRight w:val="0"/>
              <w:marTop w:val="0"/>
              <w:marBottom w:val="0"/>
              <w:divBdr>
                <w:top w:val="none" w:sz="0" w:space="0" w:color="auto"/>
                <w:left w:val="none" w:sz="0" w:space="0" w:color="auto"/>
                <w:bottom w:val="none" w:sz="0" w:space="0" w:color="auto"/>
                <w:right w:val="none" w:sz="0" w:space="0" w:color="auto"/>
              </w:divBdr>
              <w:divsChild>
                <w:div w:id="673000468">
                  <w:marLeft w:val="0"/>
                  <w:marRight w:val="0"/>
                  <w:marTop w:val="0"/>
                  <w:marBottom w:val="0"/>
                  <w:divBdr>
                    <w:top w:val="none" w:sz="0" w:space="0" w:color="auto"/>
                    <w:left w:val="none" w:sz="0" w:space="0" w:color="auto"/>
                    <w:bottom w:val="none" w:sz="0" w:space="0" w:color="auto"/>
                    <w:right w:val="none" w:sz="0" w:space="0" w:color="auto"/>
                  </w:divBdr>
                  <w:divsChild>
                    <w:div w:id="9261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360590">
      <w:bodyDiv w:val="1"/>
      <w:marLeft w:val="0"/>
      <w:marRight w:val="0"/>
      <w:marTop w:val="0"/>
      <w:marBottom w:val="0"/>
      <w:divBdr>
        <w:top w:val="none" w:sz="0" w:space="0" w:color="auto"/>
        <w:left w:val="none" w:sz="0" w:space="0" w:color="auto"/>
        <w:bottom w:val="none" w:sz="0" w:space="0" w:color="auto"/>
        <w:right w:val="none" w:sz="0" w:space="0" w:color="auto"/>
      </w:divBdr>
    </w:div>
    <w:div w:id="1330211496">
      <w:bodyDiv w:val="1"/>
      <w:marLeft w:val="0"/>
      <w:marRight w:val="0"/>
      <w:marTop w:val="0"/>
      <w:marBottom w:val="0"/>
      <w:divBdr>
        <w:top w:val="none" w:sz="0" w:space="0" w:color="auto"/>
        <w:left w:val="none" w:sz="0" w:space="0" w:color="auto"/>
        <w:bottom w:val="none" w:sz="0" w:space="0" w:color="auto"/>
        <w:right w:val="none" w:sz="0" w:space="0" w:color="auto"/>
      </w:divBdr>
      <w:divsChild>
        <w:div w:id="1551529130">
          <w:marLeft w:val="0"/>
          <w:marRight w:val="0"/>
          <w:marTop w:val="0"/>
          <w:marBottom w:val="0"/>
          <w:divBdr>
            <w:top w:val="none" w:sz="0" w:space="0" w:color="auto"/>
            <w:left w:val="none" w:sz="0" w:space="0" w:color="auto"/>
            <w:bottom w:val="none" w:sz="0" w:space="0" w:color="auto"/>
            <w:right w:val="none" w:sz="0" w:space="0" w:color="auto"/>
          </w:divBdr>
          <w:divsChild>
            <w:div w:id="1875268626">
              <w:marLeft w:val="0"/>
              <w:marRight w:val="0"/>
              <w:marTop w:val="0"/>
              <w:marBottom w:val="0"/>
              <w:divBdr>
                <w:top w:val="none" w:sz="0" w:space="0" w:color="auto"/>
                <w:left w:val="none" w:sz="0" w:space="0" w:color="auto"/>
                <w:bottom w:val="none" w:sz="0" w:space="0" w:color="auto"/>
                <w:right w:val="none" w:sz="0" w:space="0" w:color="auto"/>
              </w:divBdr>
              <w:divsChild>
                <w:div w:id="969214596">
                  <w:marLeft w:val="0"/>
                  <w:marRight w:val="0"/>
                  <w:marTop w:val="0"/>
                  <w:marBottom w:val="0"/>
                  <w:divBdr>
                    <w:top w:val="none" w:sz="0" w:space="0" w:color="auto"/>
                    <w:left w:val="none" w:sz="0" w:space="0" w:color="auto"/>
                    <w:bottom w:val="none" w:sz="0" w:space="0" w:color="auto"/>
                    <w:right w:val="none" w:sz="0" w:space="0" w:color="auto"/>
                  </w:divBdr>
                  <w:divsChild>
                    <w:div w:id="10534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sv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ttilabadi/Library/Containers/com.microsoft.Word/Data/Library/Application%20Support/Microsoft/Office/16.0/DTS/Search/%7bDEC61B30-7DC6-8249-87F5-CD9FD6E51B62%7dtf1165964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EA9EAE14700A46A4A5E6359BFB4B80"/>
        <w:category>
          <w:name w:val="General"/>
          <w:gallery w:val="placeholder"/>
        </w:category>
        <w:types>
          <w:type w:val="bbPlcHdr"/>
        </w:types>
        <w:behaviors>
          <w:behavior w:val="content"/>
        </w:behaviors>
        <w:guid w:val="{CB4EB53B-6AED-BA41-814D-362DC32DF54A}"/>
      </w:docPartPr>
      <w:docPartBody>
        <w:p w:rsidR="00000000" w:rsidRDefault="00B06A8F" w:rsidP="00B06A8F">
          <w:pPr>
            <w:pStyle w:val="21EA9EAE14700A46A4A5E6359BFB4B80"/>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OpenSans">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3CF2105"/>
    <w:multiLevelType w:val="multilevel"/>
    <w:tmpl w:val="9D984FD2"/>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50F"/>
    <w:rsid w:val="004E750F"/>
    <w:rsid w:val="00620773"/>
    <w:rsid w:val="007D0E8F"/>
    <w:rsid w:val="00B06A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78CF361AB107499D1A22517226EE90">
    <w:name w:val="3878CF361AB107499D1A22517226EE90"/>
  </w:style>
  <w:style w:type="paragraph" w:customStyle="1" w:styleId="A8A302A24D956A4A964D468E59C16A31">
    <w:name w:val="A8A302A24D956A4A964D468E59C16A31"/>
  </w:style>
  <w:style w:type="paragraph" w:customStyle="1" w:styleId="7980B0E405FD39408408058EE8091488">
    <w:name w:val="7980B0E405FD39408408058EE8091488"/>
  </w:style>
  <w:style w:type="paragraph" w:customStyle="1" w:styleId="73A5B0028F6E4349940C8250896C78D3">
    <w:name w:val="73A5B0028F6E4349940C8250896C78D3"/>
  </w:style>
  <w:style w:type="paragraph" w:customStyle="1" w:styleId="CFA6267E4FAB9142A50B36C4D3F04684">
    <w:name w:val="CFA6267E4FAB9142A50B36C4D3F04684"/>
  </w:style>
  <w:style w:type="paragraph" w:customStyle="1" w:styleId="9C2E16EADB192540B9F7D330E3B37317">
    <w:name w:val="9C2E16EADB192540B9F7D330E3B37317"/>
  </w:style>
  <w:style w:type="paragraph" w:customStyle="1" w:styleId="5AD33E23C0CFE0439B31EE99A177F6E0">
    <w:name w:val="5AD33E23C0CFE0439B31EE99A177F6E0"/>
  </w:style>
  <w:style w:type="paragraph" w:customStyle="1" w:styleId="4B94D231CD7CFE4B8B303120EB6E3818">
    <w:name w:val="4B94D231CD7CFE4B8B303120EB6E3818"/>
  </w:style>
  <w:style w:type="paragraph" w:customStyle="1" w:styleId="92763E27F6DD4F42A4BA09DE891FA74B">
    <w:name w:val="92763E27F6DD4F42A4BA09DE891FA74B"/>
  </w:style>
  <w:style w:type="paragraph" w:customStyle="1" w:styleId="0A3AE7D990244848AB9FCE0CD5FF504C">
    <w:name w:val="0A3AE7D990244848AB9FCE0CD5FF504C"/>
  </w:style>
  <w:style w:type="paragraph" w:customStyle="1" w:styleId="DE520C4E23B2B34C9336AE7225BC907E">
    <w:name w:val="DE520C4E23B2B34C9336AE7225BC907E"/>
  </w:style>
  <w:style w:type="paragraph" w:customStyle="1" w:styleId="DEC6671C455EDB4A93C2081EDA9BC001">
    <w:name w:val="DEC6671C455EDB4A93C2081EDA9BC001"/>
  </w:style>
  <w:style w:type="paragraph" w:customStyle="1" w:styleId="9432DF0B9F901B4A97F3085583B0E359">
    <w:name w:val="9432DF0B9F901B4A97F3085583B0E359"/>
  </w:style>
  <w:style w:type="paragraph" w:customStyle="1" w:styleId="24455F67520A2749908E8D7E6865FD47">
    <w:name w:val="24455F67520A2749908E8D7E6865FD47"/>
  </w:style>
  <w:style w:type="paragraph" w:customStyle="1" w:styleId="FA18E21BD849854EBD1D5B14F4A0D5A1">
    <w:name w:val="FA18E21BD849854EBD1D5B14F4A0D5A1"/>
  </w:style>
  <w:style w:type="paragraph" w:customStyle="1" w:styleId="92443AFEC6EB3246B92BAACEEB7BDDD9">
    <w:name w:val="92443AFEC6EB3246B92BAACEEB7BDDD9"/>
  </w:style>
  <w:style w:type="paragraph" w:customStyle="1" w:styleId="C7F24DE8C889D84FA06E1E2B431AE722">
    <w:name w:val="C7F24DE8C889D84FA06E1E2B431AE722"/>
  </w:style>
  <w:style w:type="paragraph" w:customStyle="1" w:styleId="403A947C9BFC3D45AFF207471C14EF1E">
    <w:name w:val="403A947C9BFC3D45AFF207471C14EF1E"/>
  </w:style>
  <w:style w:type="paragraph" w:customStyle="1" w:styleId="A0AD3354416F174F9906D59BADB64838">
    <w:name w:val="A0AD3354416F174F9906D59BADB64838"/>
  </w:style>
  <w:style w:type="paragraph" w:customStyle="1" w:styleId="C05FD617C6A53442B793019CD95B2C76">
    <w:name w:val="C05FD617C6A53442B793019CD95B2C76"/>
  </w:style>
  <w:style w:type="paragraph" w:customStyle="1" w:styleId="1A750EEAF17FB7489189D241BB1E3FE3">
    <w:name w:val="1A750EEAF17FB7489189D241BB1E3FE3"/>
  </w:style>
  <w:style w:type="paragraph" w:customStyle="1" w:styleId="2F9E8421C4554545BC2F00BE7F8CBB79">
    <w:name w:val="2F9E8421C4554545BC2F00BE7F8CBB79"/>
  </w:style>
  <w:style w:type="paragraph" w:customStyle="1" w:styleId="A456A8ACC122D54A880BA53A69969543">
    <w:name w:val="A456A8ACC122D54A880BA53A69969543"/>
  </w:style>
  <w:style w:type="paragraph" w:customStyle="1" w:styleId="C662B49D243CE04F9A0E47FFD02D3475">
    <w:name w:val="C662B49D243CE04F9A0E47FFD02D3475"/>
  </w:style>
  <w:style w:type="paragraph" w:customStyle="1" w:styleId="7E744489F7F65243B44A5F712B456485">
    <w:name w:val="7E744489F7F65243B44A5F712B456485"/>
  </w:style>
  <w:style w:type="paragraph" w:customStyle="1" w:styleId="0DEC6FB51CA6D14D9DC1C2A3BA4FAAEB">
    <w:name w:val="0DEC6FB51CA6D14D9DC1C2A3BA4FAAEB"/>
  </w:style>
  <w:style w:type="paragraph" w:customStyle="1" w:styleId="JobDescription">
    <w:name w:val="Job Description"/>
    <w:basedOn w:val="Normal"/>
    <w:link w:val="JobDescriptionChar"/>
    <w:uiPriority w:val="18"/>
    <w:qFormat/>
    <w:rsid w:val="004E750F"/>
    <w:pPr>
      <w:spacing w:line="288" w:lineRule="auto"/>
    </w:pPr>
    <w:rPr>
      <w:rFonts w:eastAsiaTheme="minorHAnsi"/>
      <w:color w:val="262626" w:themeColor="text1" w:themeTint="D9"/>
      <w:sz w:val="18"/>
      <w:szCs w:val="18"/>
      <w:lang w:val="en-US"/>
    </w:rPr>
  </w:style>
  <w:style w:type="character" w:customStyle="1" w:styleId="JobDescriptionChar">
    <w:name w:val="Job Description Char"/>
    <w:basedOn w:val="DefaultParagraphFont"/>
    <w:link w:val="JobDescription"/>
    <w:uiPriority w:val="18"/>
    <w:rsid w:val="004E750F"/>
    <w:rPr>
      <w:rFonts w:eastAsiaTheme="minorHAnsi"/>
      <w:color w:val="262626" w:themeColor="text1" w:themeTint="D9"/>
      <w:sz w:val="18"/>
      <w:szCs w:val="18"/>
      <w:lang w:val="en-US"/>
    </w:rPr>
  </w:style>
  <w:style w:type="paragraph" w:customStyle="1" w:styleId="79B0B10A10F7CD48B8821117BCF19CA9">
    <w:name w:val="79B0B10A10F7CD48B8821117BCF19CA9"/>
  </w:style>
  <w:style w:type="paragraph" w:styleId="ListBullet">
    <w:name w:val="List Bullet"/>
    <w:basedOn w:val="Normal"/>
    <w:uiPriority w:val="99"/>
    <w:qFormat/>
    <w:rsid w:val="004E750F"/>
    <w:pPr>
      <w:numPr>
        <w:numId w:val="2"/>
      </w:numPr>
      <w:spacing w:after="160" w:line="288" w:lineRule="auto"/>
      <w:contextualSpacing/>
    </w:pPr>
    <w:rPr>
      <w:rFonts w:eastAsiaTheme="minorHAnsi"/>
      <w:color w:val="262626" w:themeColor="text1" w:themeTint="D9"/>
      <w:sz w:val="18"/>
      <w:szCs w:val="18"/>
      <w:lang w:val="en-US"/>
    </w:rPr>
  </w:style>
  <w:style w:type="numbering" w:customStyle="1" w:styleId="BullettedList">
    <w:name w:val="BullettedList"/>
    <w:uiPriority w:val="99"/>
    <w:rsid w:val="004E750F"/>
    <w:pPr>
      <w:numPr>
        <w:numId w:val="1"/>
      </w:numPr>
    </w:pPr>
  </w:style>
  <w:style w:type="paragraph" w:customStyle="1" w:styleId="1C00EFC4B02F5E499B435276F41F956A">
    <w:name w:val="1C00EFC4B02F5E499B435276F41F956A"/>
  </w:style>
  <w:style w:type="paragraph" w:customStyle="1" w:styleId="DBBFE08411FEB54BBE453D46D8C989C8">
    <w:name w:val="DBBFE08411FEB54BBE453D46D8C989C8"/>
  </w:style>
  <w:style w:type="paragraph" w:customStyle="1" w:styleId="B11F59B156A9994080072C76BA18445A">
    <w:name w:val="B11F59B156A9994080072C76BA18445A"/>
  </w:style>
  <w:style w:type="paragraph" w:customStyle="1" w:styleId="3C244977FEFF234EB51A8B95CAA1AA31">
    <w:name w:val="3C244977FEFF234EB51A8B95CAA1AA31"/>
  </w:style>
  <w:style w:type="paragraph" w:customStyle="1" w:styleId="4B9CC9AE67C96143A87B23B3517C83B6">
    <w:name w:val="4B9CC9AE67C96143A87B23B3517C83B6"/>
  </w:style>
  <w:style w:type="paragraph" w:customStyle="1" w:styleId="23CDD6AEFADE244C8D397C61BB1871C8">
    <w:name w:val="23CDD6AEFADE244C8D397C61BB1871C8"/>
  </w:style>
  <w:style w:type="paragraph" w:customStyle="1" w:styleId="E07E6652D119E14989AE0CF19E280271">
    <w:name w:val="E07E6652D119E14989AE0CF19E280271"/>
  </w:style>
  <w:style w:type="paragraph" w:customStyle="1" w:styleId="2910246E0B8FDC418E69CBBEFF6A81EF">
    <w:name w:val="2910246E0B8FDC418E69CBBEFF6A81EF"/>
  </w:style>
  <w:style w:type="paragraph" w:customStyle="1" w:styleId="2ED2642F2938124B8C13AD25B939C440">
    <w:name w:val="2ED2642F2938124B8C13AD25B939C440"/>
  </w:style>
  <w:style w:type="paragraph" w:customStyle="1" w:styleId="4C6AA61558EF2345BC608AE667935621">
    <w:name w:val="4C6AA61558EF2345BC608AE667935621"/>
  </w:style>
  <w:style w:type="paragraph" w:customStyle="1" w:styleId="CCEA83C9BBB01A46AA4BE33A0C0D3186">
    <w:name w:val="CCEA83C9BBB01A46AA4BE33A0C0D3186"/>
  </w:style>
  <w:style w:type="paragraph" w:customStyle="1" w:styleId="B94B934C04FC354E963FEF6CA7A84357">
    <w:name w:val="B94B934C04FC354E963FEF6CA7A84357"/>
  </w:style>
  <w:style w:type="paragraph" w:customStyle="1" w:styleId="968D1BE09C2BA04E83D05990B39798B9">
    <w:name w:val="968D1BE09C2BA04E83D05990B39798B9"/>
  </w:style>
  <w:style w:type="paragraph" w:customStyle="1" w:styleId="A64F823430C6DF4CAA6BCFD57D8EAAC3">
    <w:name w:val="A64F823430C6DF4CAA6BCFD57D8EAAC3"/>
  </w:style>
  <w:style w:type="paragraph" w:customStyle="1" w:styleId="47A24C3B549BD448A42CB15D374507BD">
    <w:name w:val="47A24C3B549BD448A42CB15D374507BD"/>
  </w:style>
  <w:style w:type="paragraph" w:customStyle="1" w:styleId="81CE0C81A99404499AEA2D8EC3573026">
    <w:name w:val="81CE0C81A99404499AEA2D8EC3573026"/>
  </w:style>
  <w:style w:type="paragraph" w:customStyle="1" w:styleId="2400CFD757B0294CB53F56BA99350FD5">
    <w:name w:val="2400CFD757B0294CB53F56BA99350FD5"/>
  </w:style>
  <w:style w:type="paragraph" w:customStyle="1" w:styleId="78670754A8F4F145A2EDAACE838CA69B">
    <w:name w:val="78670754A8F4F145A2EDAACE838CA69B"/>
  </w:style>
  <w:style w:type="paragraph" w:customStyle="1" w:styleId="07B6A6790BA2F4488B4D50DAACC9451D">
    <w:name w:val="07B6A6790BA2F4488B4D50DAACC9451D"/>
  </w:style>
  <w:style w:type="paragraph" w:customStyle="1" w:styleId="C3407B328CB9444F8FB246327962DCD6">
    <w:name w:val="C3407B328CB9444F8FB246327962DCD6"/>
  </w:style>
  <w:style w:type="paragraph" w:customStyle="1" w:styleId="ECD5AA71D95AFB40BCC235E44622097F">
    <w:name w:val="ECD5AA71D95AFB40BCC235E44622097F"/>
  </w:style>
  <w:style w:type="paragraph" w:customStyle="1" w:styleId="788345604DE5E64FB1F7CA0E7499538A">
    <w:name w:val="788345604DE5E64FB1F7CA0E7499538A"/>
    <w:rsid w:val="004E750F"/>
  </w:style>
  <w:style w:type="paragraph" w:customStyle="1" w:styleId="5F7AB69A1FAA654DA3662DA6D89BAB83">
    <w:name w:val="5F7AB69A1FAA654DA3662DA6D89BAB83"/>
    <w:rsid w:val="004E750F"/>
  </w:style>
  <w:style w:type="paragraph" w:customStyle="1" w:styleId="59D18AEE7CFC2E44A7F6DDAA2BB84C0C">
    <w:name w:val="59D18AEE7CFC2E44A7F6DDAA2BB84C0C"/>
    <w:rsid w:val="004E750F"/>
  </w:style>
  <w:style w:type="paragraph" w:customStyle="1" w:styleId="77BB8468338F0F45B788AEAA8C7D8AEC">
    <w:name w:val="77BB8468338F0F45B788AEAA8C7D8AEC"/>
    <w:rsid w:val="004E750F"/>
  </w:style>
  <w:style w:type="paragraph" w:customStyle="1" w:styleId="44F9DCB74F573442AB639978D2A40C47">
    <w:name w:val="44F9DCB74F573442AB639978D2A40C47"/>
    <w:rsid w:val="004E750F"/>
  </w:style>
  <w:style w:type="paragraph" w:customStyle="1" w:styleId="4A87332E6A9B6C4C94FDBBC44AD8BA34">
    <w:name w:val="4A87332E6A9B6C4C94FDBBC44AD8BA34"/>
    <w:rsid w:val="004E750F"/>
  </w:style>
  <w:style w:type="paragraph" w:customStyle="1" w:styleId="F73503311F830B44A1C490CD15F98054">
    <w:name w:val="F73503311F830B44A1C490CD15F98054"/>
    <w:rsid w:val="004E750F"/>
  </w:style>
  <w:style w:type="paragraph" w:customStyle="1" w:styleId="31910E95EE8B624685CFECA5F419324A">
    <w:name w:val="31910E95EE8B624685CFECA5F419324A"/>
    <w:rsid w:val="004E750F"/>
  </w:style>
  <w:style w:type="paragraph" w:customStyle="1" w:styleId="3B7B3532BEF0714CA91E8D82289337D6">
    <w:name w:val="3B7B3532BEF0714CA91E8D82289337D6"/>
    <w:rsid w:val="004E750F"/>
  </w:style>
  <w:style w:type="paragraph" w:customStyle="1" w:styleId="FF75F7CD49E3D14A876CFF377F54A298">
    <w:name w:val="FF75F7CD49E3D14A876CFF377F54A298"/>
    <w:rsid w:val="004E750F"/>
  </w:style>
  <w:style w:type="paragraph" w:customStyle="1" w:styleId="6ABC3E5B0AAFCB4AB0E56715ED0CB950">
    <w:name w:val="6ABC3E5B0AAFCB4AB0E56715ED0CB950"/>
    <w:rsid w:val="004E750F"/>
  </w:style>
  <w:style w:type="paragraph" w:customStyle="1" w:styleId="27CD7665011A73479EF1C64672F64077">
    <w:name w:val="27CD7665011A73479EF1C64672F64077"/>
    <w:rsid w:val="004E750F"/>
  </w:style>
  <w:style w:type="paragraph" w:customStyle="1" w:styleId="E39BEB659CBDC849A57179202C616406">
    <w:name w:val="E39BEB659CBDC849A57179202C616406"/>
    <w:rsid w:val="004E750F"/>
  </w:style>
  <w:style w:type="paragraph" w:customStyle="1" w:styleId="C81005744646084FBC736E63289664AD">
    <w:name w:val="C81005744646084FBC736E63289664AD"/>
    <w:rsid w:val="004E750F"/>
  </w:style>
  <w:style w:type="paragraph" w:customStyle="1" w:styleId="55D774E35311DF4D867811C665788549">
    <w:name w:val="55D774E35311DF4D867811C665788549"/>
    <w:rsid w:val="004E750F"/>
  </w:style>
  <w:style w:type="paragraph" w:customStyle="1" w:styleId="691E86D8B4F53B4EB20706CBAB3F3FD1">
    <w:name w:val="691E86D8B4F53B4EB20706CBAB3F3FD1"/>
    <w:rsid w:val="004E750F"/>
  </w:style>
  <w:style w:type="paragraph" w:customStyle="1" w:styleId="1EBC626CA3AA734EB593F87174DF9388">
    <w:name w:val="1EBC626CA3AA734EB593F87174DF9388"/>
    <w:rsid w:val="004E750F"/>
  </w:style>
  <w:style w:type="paragraph" w:customStyle="1" w:styleId="0EEC7FBD4697BE4A9A154EBEC9EAA7DC">
    <w:name w:val="0EEC7FBD4697BE4A9A154EBEC9EAA7DC"/>
    <w:rsid w:val="004E750F"/>
  </w:style>
  <w:style w:type="paragraph" w:customStyle="1" w:styleId="F04A0523E177C34A9A541DBEEE5F8060">
    <w:name w:val="F04A0523E177C34A9A541DBEEE5F8060"/>
    <w:rsid w:val="004E750F"/>
  </w:style>
  <w:style w:type="paragraph" w:customStyle="1" w:styleId="F36B2D155C1B0B4DA67512D5C4DDC006">
    <w:name w:val="F36B2D155C1B0B4DA67512D5C4DDC006"/>
    <w:rsid w:val="004E750F"/>
  </w:style>
  <w:style w:type="paragraph" w:customStyle="1" w:styleId="6844C4A77F0E7348A96347E032B1D3B2">
    <w:name w:val="6844C4A77F0E7348A96347E032B1D3B2"/>
    <w:rsid w:val="004E750F"/>
  </w:style>
  <w:style w:type="paragraph" w:customStyle="1" w:styleId="0A65C52E43427B45AEF5C5F8538F3D56">
    <w:name w:val="0A65C52E43427B45AEF5C5F8538F3D56"/>
    <w:rsid w:val="004E750F"/>
  </w:style>
  <w:style w:type="paragraph" w:customStyle="1" w:styleId="B6EBDA8BE3C85640A4E4D10912AB0D98">
    <w:name w:val="B6EBDA8BE3C85640A4E4D10912AB0D98"/>
    <w:rsid w:val="004E750F"/>
  </w:style>
  <w:style w:type="paragraph" w:customStyle="1" w:styleId="9D393772BC69544BAF2D15F6BF558029">
    <w:name w:val="9D393772BC69544BAF2D15F6BF558029"/>
    <w:rsid w:val="004E750F"/>
  </w:style>
  <w:style w:type="paragraph" w:customStyle="1" w:styleId="8CFEF03A83452D489565CBA69F64760E">
    <w:name w:val="8CFEF03A83452D489565CBA69F64760E"/>
    <w:rsid w:val="004E750F"/>
  </w:style>
  <w:style w:type="paragraph" w:customStyle="1" w:styleId="9F1A41587FB29B40BAE7983F97F48F62">
    <w:name w:val="9F1A41587FB29B40BAE7983F97F48F62"/>
    <w:rsid w:val="004E750F"/>
  </w:style>
  <w:style w:type="paragraph" w:customStyle="1" w:styleId="8F14BBE2FA8AA744B01BA6F4A56D7823">
    <w:name w:val="8F14BBE2FA8AA744B01BA6F4A56D7823"/>
    <w:rsid w:val="004E750F"/>
  </w:style>
  <w:style w:type="paragraph" w:customStyle="1" w:styleId="76CB5B8BAF249B4E88D6612B9F96B522">
    <w:name w:val="76CB5B8BAF249B4E88D6612B9F96B522"/>
    <w:rsid w:val="004E750F"/>
  </w:style>
  <w:style w:type="paragraph" w:customStyle="1" w:styleId="FF16740A337F04459D20AA4A9227293D">
    <w:name w:val="FF16740A337F04459D20AA4A9227293D"/>
    <w:rsid w:val="004E750F"/>
  </w:style>
  <w:style w:type="paragraph" w:customStyle="1" w:styleId="2F7579A498722E40A2E88C5A4EAC2611">
    <w:name w:val="2F7579A498722E40A2E88C5A4EAC2611"/>
    <w:rsid w:val="004E750F"/>
  </w:style>
  <w:style w:type="paragraph" w:customStyle="1" w:styleId="DCD001C68CFBBD40893F93A2CD005467">
    <w:name w:val="DCD001C68CFBBD40893F93A2CD005467"/>
    <w:rsid w:val="004E750F"/>
  </w:style>
  <w:style w:type="paragraph" w:customStyle="1" w:styleId="135913695EE56042BCD52CB3D57D19B4">
    <w:name w:val="135913695EE56042BCD52CB3D57D19B4"/>
    <w:rsid w:val="004E750F"/>
  </w:style>
  <w:style w:type="paragraph" w:customStyle="1" w:styleId="58DBAE106D70F24F98F0421B120FEF59">
    <w:name w:val="58DBAE106D70F24F98F0421B120FEF59"/>
    <w:rsid w:val="004E750F"/>
  </w:style>
  <w:style w:type="paragraph" w:customStyle="1" w:styleId="791D4F32D0C8AE4098556522338ECBD4">
    <w:name w:val="791D4F32D0C8AE4098556522338ECBD4"/>
    <w:rsid w:val="004E750F"/>
  </w:style>
  <w:style w:type="paragraph" w:customStyle="1" w:styleId="FA570097DF8C9941B8DDF7702C2A291D">
    <w:name w:val="FA570097DF8C9941B8DDF7702C2A291D"/>
    <w:rsid w:val="004E750F"/>
  </w:style>
  <w:style w:type="paragraph" w:customStyle="1" w:styleId="40C27A0E37D7444BA7D036923B2ED887">
    <w:name w:val="40C27A0E37D7444BA7D036923B2ED887"/>
    <w:rsid w:val="004E750F"/>
  </w:style>
  <w:style w:type="paragraph" w:customStyle="1" w:styleId="662E80CFA396C34A9C2EAC6F2ACF3C8B">
    <w:name w:val="662E80CFA396C34A9C2EAC6F2ACF3C8B"/>
    <w:rsid w:val="004E750F"/>
  </w:style>
  <w:style w:type="paragraph" w:customStyle="1" w:styleId="F3D080F875065D4BB272982920A3D380">
    <w:name w:val="F3D080F875065D4BB272982920A3D380"/>
    <w:rsid w:val="004E750F"/>
  </w:style>
  <w:style w:type="paragraph" w:customStyle="1" w:styleId="9C1411E134ACD443B2D83530AB47B593">
    <w:name w:val="9C1411E134ACD443B2D83530AB47B593"/>
    <w:rsid w:val="004E750F"/>
  </w:style>
  <w:style w:type="paragraph" w:customStyle="1" w:styleId="4BEE0780848CF646BFD3535354395743">
    <w:name w:val="4BEE0780848CF646BFD3535354395743"/>
    <w:rsid w:val="004E750F"/>
  </w:style>
  <w:style w:type="paragraph" w:customStyle="1" w:styleId="E0676B4A10FBC24196148D087A07D89C">
    <w:name w:val="E0676B4A10FBC24196148D087A07D89C"/>
    <w:rsid w:val="004E750F"/>
  </w:style>
  <w:style w:type="paragraph" w:customStyle="1" w:styleId="0ED17A4A4054AB4882AA99C6081CB957">
    <w:name w:val="0ED17A4A4054AB4882AA99C6081CB957"/>
    <w:rsid w:val="004E750F"/>
  </w:style>
  <w:style w:type="paragraph" w:customStyle="1" w:styleId="560E708707992D46AACED9179C75583D">
    <w:name w:val="560E708707992D46AACED9179C75583D"/>
    <w:rsid w:val="004E750F"/>
  </w:style>
  <w:style w:type="paragraph" w:customStyle="1" w:styleId="456E259212EFE842A022BEECB84566B4">
    <w:name w:val="456E259212EFE842A022BEECB84566B4"/>
    <w:rsid w:val="004E750F"/>
  </w:style>
  <w:style w:type="paragraph" w:customStyle="1" w:styleId="F24A64044A79B549A23843F3318FD085">
    <w:name w:val="F24A64044A79B549A23843F3318FD085"/>
    <w:rsid w:val="004E750F"/>
  </w:style>
  <w:style w:type="paragraph" w:customStyle="1" w:styleId="88D997C2FADEFA408E9B8A48374021BD">
    <w:name w:val="88D997C2FADEFA408E9B8A48374021BD"/>
    <w:rsid w:val="004E750F"/>
  </w:style>
  <w:style w:type="paragraph" w:customStyle="1" w:styleId="DA20DA5B6896404D8390C2B9A1B62CDE">
    <w:name w:val="DA20DA5B6896404D8390C2B9A1B62CDE"/>
    <w:rsid w:val="004E750F"/>
  </w:style>
  <w:style w:type="paragraph" w:customStyle="1" w:styleId="93C08AEFD1E0A14484B25210A90C7D11">
    <w:name w:val="93C08AEFD1E0A14484B25210A90C7D11"/>
    <w:rsid w:val="004E750F"/>
  </w:style>
  <w:style w:type="paragraph" w:customStyle="1" w:styleId="FB75EB6938F96A4EA9ACEADB0256DA8F">
    <w:name w:val="FB75EB6938F96A4EA9ACEADB0256DA8F"/>
    <w:rsid w:val="004E750F"/>
  </w:style>
  <w:style w:type="paragraph" w:customStyle="1" w:styleId="1AA018A723259C4797F78E76E8B3E709">
    <w:name w:val="1AA018A723259C4797F78E76E8B3E709"/>
    <w:rsid w:val="004E750F"/>
  </w:style>
  <w:style w:type="paragraph" w:customStyle="1" w:styleId="97973572EE6E2147AB6A918CFD48013C">
    <w:name w:val="97973572EE6E2147AB6A918CFD48013C"/>
    <w:rsid w:val="004E750F"/>
  </w:style>
  <w:style w:type="paragraph" w:customStyle="1" w:styleId="1BCB3E8C004DC649912BF7DABC359D3A">
    <w:name w:val="1BCB3E8C004DC649912BF7DABC359D3A"/>
    <w:rsid w:val="004E750F"/>
  </w:style>
  <w:style w:type="paragraph" w:customStyle="1" w:styleId="21F8C17E98D1564E9156781AF7DC063C">
    <w:name w:val="21F8C17E98D1564E9156781AF7DC063C"/>
    <w:rsid w:val="004E750F"/>
  </w:style>
  <w:style w:type="paragraph" w:customStyle="1" w:styleId="468574051CAE634D83F79F08C3EBF6E0">
    <w:name w:val="468574051CAE634D83F79F08C3EBF6E0"/>
    <w:rsid w:val="004E750F"/>
  </w:style>
  <w:style w:type="paragraph" w:customStyle="1" w:styleId="FC21D47B5284644ABB345101E2CAEB85">
    <w:name w:val="FC21D47B5284644ABB345101E2CAEB85"/>
    <w:rsid w:val="004E750F"/>
  </w:style>
  <w:style w:type="paragraph" w:customStyle="1" w:styleId="03BE816A2954CD4F86A813A0AA353CCC">
    <w:name w:val="03BE816A2954CD4F86A813A0AA353CCC"/>
    <w:rsid w:val="004E750F"/>
  </w:style>
  <w:style w:type="paragraph" w:customStyle="1" w:styleId="F4ED36830E70604EB00B7A21FF37AA5B">
    <w:name w:val="F4ED36830E70604EB00B7A21FF37AA5B"/>
    <w:rsid w:val="004E750F"/>
  </w:style>
  <w:style w:type="paragraph" w:customStyle="1" w:styleId="4CC98F601E06F34FB22D8031C39BD9A9">
    <w:name w:val="4CC98F601E06F34FB22D8031C39BD9A9"/>
    <w:rsid w:val="004E750F"/>
  </w:style>
  <w:style w:type="paragraph" w:customStyle="1" w:styleId="01DA30DB1BC261479A6872F47E4EB36E">
    <w:name w:val="01DA30DB1BC261479A6872F47E4EB36E"/>
    <w:rsid w:val="004E750F"/>
  </w:style>
  <w:style w:type="paragraph" w:customStyle="1" w:styleId="25470189CCFB3948B24AB82DF7744BA5">
    <w:name w:val="25470189CCFB3948B24AB82DF7744BA5"/>
    <w:rsid w:val="004E750F"/>
  </w:style>
  <w:style w:type="paragraph" w:customStyle="1" w:styleId="8CA626D1D23BE84A9909F5D5A1FE8782">
    <w:name w:val="8CA626D1D23BE84A9909F5D5A1FE8782"/>
    <w:rsid w:val="004E750F"/>
  </w:style>
  <w:style w:type="paragraph" w:customStyle="1" w:styleId="4D15B714A51E294DAF2F2BDDC8838D56">
    <w:name w:val="4D15B714A51E294DAF2F2BDDC8838D56"/>
    <w:rsid w:val="004E750F"/>
  </w:style>
  <w:style w:type="paragraph" w:customStyle="1" w:styleId="F92AB5630738A04BB8AF7B531634AFC5">
    <w:name w:val="F92AB5630738A04BB8AF7B531634AFC5"/>
    <w:rsid w:val="004E750F"/>
  </w:style>
  <w:style w:type="paragraph" w:customStyle="1" w:styleId="5AD28E70A521FB4A8B3B59DEE40900B4">
    <w:name w:val="5AD28E70A521FB4A8B3B59DEE40900B4"/>
    <w:rsid w:val="004E750F"/>
  </w:style>
  <w:style w:type="paragraph" w:customStyle="1" w:styleId="7381DBD99F6FD9419AAB5B16B9C1EFD0">
    <w:name w:val="7381DBD99F6FD9419AAB5B16B9C1EFD0"/>
    <w:rsid w:val="004E750F"/>
  </w:style>
  <w:style w:type="paragraph" w:customStyle="1" w:styleId="642D274B18DC2842805DB69B4CB02F77">
    <w:name w:val="642D274B18DC2842805DB69B4CB02F77"/>
    <w:rsid w:val="004E750F"/>
  </w:style>
  <w:style w:type="paragraph" w:customStyle="1" w:styleId="EA08D4175180884E9488B318E25CC755">
    <w:name w:val="EA08D4175180884E9488B318E25CC755"/>
    <w:rsid w:val="004E750F"/>
  </w:style>
  <w:style w:type="paragraph" w:customStyle="1" w:styleId="30812A2F1BE9F0469D6FA69E3DA99456">
    <w:name w:val="30812A2F1BE9F0469D6FA69E3DA99456"/>
    <w:rsid w:val="004E750F"/>
  </w:style>
  <w:style w:type="paragraph" w:customStyle="1" w:styleId="151B8330A49D6A479EB2034F5C010688">
    <w:name w:val="151B8330A49D6A479EB2034F5C010688"/>
    <w:rsid w:val="004E750F"/>
  </w:style>
  <w:style w:type="paragraph" w:customStyle="1" w:styleId="3D13FEE71DAAD6468A3085C319C8FA6C">
    <w:name w:val="3D13FEE71DAAD6468A3085C319C8FA6C"/>
    <w:rsid w:val="004E750F"/>
  </w:style>
  <w:style w:type="paragraph" w:customStyle="1" w:styleId="3715ADFA828719499C6B3CE83F552D00">
    <w:name w:val="3715ADFA828719499C6B3CE83F552D00"/>
    <w:rsid w:val="004E750F"/>
  </w:style>
  <w:style w:type="paragraph" w:customStyle="1" w:styleId="BC5CEDCCAE14804F81AB0F0B53F9FEEE">
    <w:name w:val="BC5CEDCCAE14804F81AB0F0B53F9FEEE"/>
    <w:rsid w:val="004E750F"/>
  </w:style>
  <w:style w:type="paragraph" w:customStyle="1" w:styleId="8874253F90B68241BE62A5C73CFEAD98">
    <w:name w:val="8874253F90B68241BE62A5C73CFEAD98"/>
    <w:rsid w:val="004E750F"/>
  </w:style>
  <w:style w:type="paragraph" w:customStyle="1" w:styleId="580634C826D1FE4FA85C4A2739773CCB">
    <w:name w:val="580634C826D1FE4FA85C4A2739773CCB"/>
    <w:rsid w:val="004E750F"/>
  </w:style>
  <w:style w:type="paragraph" w:customStyle="1" w:styleId="4EBB6B3F43C6C04F83C0D03016CA3464">
    <w:name w:val="4EBB6B3F43C6C04F83C0D03016CA3464"/>
    <w:rsid w:val="004E750F"/>
  </w:style>
  <w:style w:type="paragraph" w:customStyle="1" w:styleId="0AA11FB21123524BAA8B41698E3F6219">
    <w:name w:val="0AA11FB21123524BAA8B41698E3F6219"/>
    <w:rsid w:val="004E750F"/>
  </w:style>
  <w:style w:type="paragraph" w:customStyle="1" w:styleId="37383A7BFD16CF48BD34DB695556B83A">
    <w:name w:val="37383A7BFD16CF48BD34DB695556B83A"/>
    <w:rsid w:val="004E750F"/>
  </w:style>
  <w:style w:type="paragraph" w:customStyle="1" w:styleId="99F69E356EBDDC42ADADEEF90A79A135">
    <w:name w:val="99F69E356EBDDC42ADADEEF90A79A135"/>
    <w:rsid w:val="004E750F"/>
  </w:style>
  <w:style w:type="paragraph" w:customStyle="1" w:styleId="BB3249B446342646829A4FD5F1FA1325">
    <w:name w:val="BB3249B446342646829A4FD5F1FA1325"/>
    <w:rsid w:val="004E750F"/>
  </w:style>
  <w:style w:type="paragraph" w:customStyle="1" w:styleId="7452ECB75BEAFB46B87A23E155CA3530">
    <w:name w:val="7452ECB75BEAFB46B87A23E155CA3530"/>
    <w:rsid w:val="004E750F"/>
  </w:style>
  <w:style w:type="paragraph" w:customStyle="1" w:styleId="9D8ADA78B1F26F4DA67E87D8C54A4FD7">
    <w:name w:val="9D8ADA78B1F26F4DA67E87D8C54A4FD7"/>
    <w:rsid w:val="004E750F"/>
  </w:style>
  <w:style w:type="paragraph" w:customStyle="1" w:styleId="BF0CAE538DF0044DB4DD5DA8121EBB98">
    <w:name w:val="BF0CAE538DF0044DB4DD5DA8121EBB98"/>
    <w:rsid w:val="004E750F"/>
  </w:style>
  <w:style w:type="paragraph" w:customStyle="1" w:styleId="C0581DF7871DA9449E856BAAD94E4213">
    <w:name w:val="C0581DF7871DA9449E856BAAD94E4213"/>
    <w:rsid w:val="004E750F"/>
  </w:style>
  <w:style w:type="paragraph" w:customStyle="1" w:styleId="2ABF95BF5B33E040B62078C74BDFE097">
    <w:name w:val="2ABF95BF5B33E040B62078C74BDFE097"/>
    <w:rsid w:val="004E750F"/>
  </w:style>
  <w:style w:type="paragraph" w:customStyle="1" w:styleId="9B6B09C420B76748BDC493A4C5B8DD3B">
    <w:name w:val="9B6B09C420B76748BDC493A4C5B8DD3B"/>
    <w:rsid w:val="004E750F"/>
  </w:style>
  <w:style w:type="paragraph" w:customStyle="1" w:styleId="99765B414D47C8418F4D6EB39C2154C9">
    <w:name w:val="99765B414D47C8418F4D6EB39C2154C9"/>
    <w:rsid w:val="004E750F"/>
  </w:style>
  <w:style w:type="paragraph" w:customStyle="1" w:styleId="4898E49B57E615409FC4A1B33ECA6018">
    <w:name w:val="4898E49B57E615409FC4A1B33ECA6018"/>
    <w:rsid w:val="00B06A8F"/>
  </w:style>
  <w:style w:type="paragraph" w:customStyle="1" w:styleId="4C9F62187939164195F7458831B834CE">
    <w:name w:val="4C9F62187939164195F7458831B834CE"/>
    <w:rsid w:val="00B06A8F"/>
  </w:style>
  <w:style w:type="paragraph" w:customStyle="1" w:styleId="F126F293D59A804097C03A41B1B86AB6">
    <w:name w:val="F126F293D59A804097C03A41B1B86AB6"/>
    <w:rsid w:val="00B06A8F"/>
  </w:style>
  <w:style w:type="paragraph" w:customStyle="1" w:styleId="21EA9EAE14700A46A4A5E6359BFB4B80">
    <w:name w:val="21EA9EAE14700A46A4A5E6359BFB4B80"/>
    <w:rsid w:val="00B06A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5BE45-5605-47A2-9919-98DF89283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583799-85B8-4E2A-9EFE-6187A4DAF098}">
  <ds:schemaRefs>
    <ds:schemaRef ds:uri="http://schemas.microsoft.com/sharepoint/v3/contenttype/forms"/>
  </ds:schemaRefs>
</ds:datastoreItem>
</file>

<file path=customXml/itemProps3.xml><?xml version="1.0" encoding="utf-8"?>
<ds:datastoreItem xmlns:ds="http://schemas.openxmlformats.org/officeDocument/2006/customXml" ds:itemID="{FE9CB4F8-792D-4AD0-B590-AADEB9CEAFA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F6309380-709F-EF42-82F7-2E8B96FAC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{DEC61B30-7DC6-8249-87F5-CD9FD6E51B62}tf11659642.dotx</Template>
  <TotalTime>0</TotalTime>
  <Pages>1</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2019-05-25T12:04:00Z</dcterms:created>
  <dcterms:modified xsi:type="dcterms:W3CDTF">2019-07-18T07:34:00Z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